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DC553" w14:textId="7A714E15" w:rsidR="00A32F89" w:rsidRPr="00F635D9" w:rsidRDefault="00A32F89" w:rsidP="00F635D9">
      <w:pPr>
        <w:spacing w:after="0" w:line="240" w:lineRule="auto"/>
        <w:rPr>
          <w:rFonts w:asciiTheme="minorHAnsi" w:hAnsiTheme="minorHAnsi" w:cstheme="minorHAnsi"/>
          <w:lang w:val="es-CL"/>
        </w:rPr>
      </w:pPr>
    </w:p>
    <w:p w14:paraId="0A97E5DC" w14:textId="77777777" w:rsidR="00CE5D3F" w:rsidRPr="00F635D9" w:rsidRDefault="00CE5D3F" w:rsidP="00A32F89">
      <w:pPr>
        <w:rPr>
          <w:rFonts w:asciiTheme="minorHAnsi" w:hAnsiTheme="minorHAnsi" w:cstheme="minorHAnsi"/>
          <w:lang w:val="es-CL"/>
        </w:rPr>
      </w:pPr>
    </w:p>
    <w:p w14:paraId="0059E132" w14:textId="77777777" w:rsidR="00CE5D3F" w:rsidRPr="00F635D9" w:rsidRDefault="00CE5D3F" w:rsidP="00A32F89">
      <w:pPr>
        <w:rPr>
          <w:rFonts w:asciiTheme="minorHAnsi" w:hAnsiTheme="minorHAnsi" w:cstheme="minorHAnsi"/>
          <w:lang w:val="es-CL"/>
        </w:rPr>
      </w:pPr>
    </w:p>
    <w:p w14:paraId="1320FE74" w14:textId="77777777" w:rsidR="00CE5D3F" w:rsidRPr="00F635D9" w:rsidRDefault="00CE5D3F" w:rsidP="00A32F89">
      <w:pPr>
        <w:rPr>
          <w:rFonts w:asciiTheme="minorHAnsi" w:hAnsiTheme="minorHAnsi" w:cstheme="minorHAnsi"/>
          <w:lang w:val="es-CL"/>
        </w:rPr>
      </w:pPr>
    </w:p>
    <w:p w14:paraId="73CE5FF6" w14:textId="77777777" w:rsidR="00CE5D3F" w:rsidRPr="00F635D9" w:rsidRDefault="00CE5D3F" w:rsidP="00A32F89">
      <w:pPr>
        <w:rPr>
          <w:rFonts w:asciiTheme="minorHAnsi" w:hAnsiTheme="minorHAnsi" w:cstheme="minorHAnsi"/>
          <w:lang w:val="es-CL"/>
        </w:rPr>
      </w:pPr>
    </w:p>
    <w:p w14:paraId="4F4454F0" w14:textId="5A00E069" w:rsidR="00CE5D3F" w:rsidRPr="00F635D9" w:rsidRDefault="000A0D22" w:rsidP="00CE5D3F">
      <w:pPr>
        <w:pStyle w:val="Sinespaciado"/>
        <w:spacing w:after="100" w:afterAutospacing="1"/>
        <w:rPr>
          <w:rFonts w:cstheme="minorHAnsi"/>
          <w:color w:val="44546A" w:themeColor="text2"/>
          <w:sz w:val="72"/>
          <w:szCs w:val="72"/>
          <w:lang w:val="es-CL"/>
        </w:rPr>
      </w:pPr>
      <w:r w:rsidRPr="00F635D9">
        <w:rPr>
          <w:rFonts w:cstheme="minorHAnsi"/>
          <w:color w:val="44546A" w:themeColor="text2"/>
          <w:sz w:val="72"/>
          <w:szCs w:val="72"/>
          <w:lang w:val="es-CL"/>
        </w:rPr>
        <w:t>Robot Pentester</w:t>
      </w:r>
    </w:p>
    <w:p w14:paraId="148E09D3" w14:textId="13A9D0CF" w:rsidR="00CE5D3F" w:rsidRPr="007A119C" w:rsidRDefault="00CE5D3F" w:rsidP="007A119C">
      <w:pPr>
        <w:pStyle w:val="Sinespaciado"/>
        <w:spacing w:after="100" w:afterAutospacing="1"/>
        <w:rPr>
          <w:rFonts w:cstheme="minorHAnsi"/>
          <w:color w:val="44546A" w:themeColor="text2"/>
          <w:sz w:val="48"/>
          <w:szCs w:val="48"/>
          <w:lang w:val="es-CL"/>
        </w:rPr>
      </w:pPr>
      <w:r w:rsidRPr="00F635D9">
        <w:rPr>
          <w:rFonts w:cstheme="minorHAnsi"/>
          <w:color w:val="44546A" w:themeColor="text2"/>
          <w:sz w:val="48"/>
          <w:szCs w:val="48"/>
          <w:lang w:val="es-CL"/>
        </w:rPr>
        <w:t>I</w:t>
      </w:r>
      <w:r w:rsidR="007A119C">
        <w:rPr>
          <w:rFonts w:cstheme="minorHAnsi"/>
          <w:color w:val="44546A" w:themeColor="text2"/>
          <w:sz w:val="48"/>
          <w:szCs w:val="48"/>
          <w:lang w:val="es-CL"/>
        </w:rPr>
        <w:t>NSTALACIÓN Y CONFIGURACIÓN</w:t>
      </w:r>
    </w:p>
    <w:p w14:paraId="281B8F56" w14:textId="74BC58DB" w:rsidR="00CE5D3F" w:rsidRPr="00F635D9" w:rsidRDefault="000A0D22" w:rsidP="00CE5D3F">
      <w:pPr>
        <w:pStyle w:val="Sinespaciado"/>
        <w:spacing w:before="40" w:after="40"/>
        <w:rPr>
          <w:rFonts w:cstheme="minorHAnsi"/>
          <w:caps/>
          <w:color w:val="1F4E79" w:themeColor="accent5" w:themeShade="80"/>
          <w:sz w:val="28"/>
          <w:szCs w:val="28"/>
          <w:lang w:val="es-CL"/>
        </w:rPr>
      </w:pPr>
      <w:r w:rsidRPr="00F635D9">
        <w:rPr>
          <w:rFonts w:cstheme="minorHAnsi"/>
          <w:caps/>
          <w:color w:val="1F4E79" w:themeColor="accent5" w:themeShade="80"/>
          <w:sz w:val="28"/>
          <w:szCs w:val="28"/>
          <w:lang w:val="es-CL"/>
        </w:rPr>
        <w:t>ACH</w:t>
      </w:r>
      <w:r w:rsidR="007A119C">
        <w:rPr>
          <w:rFonts w:cstheme="minorHAnsi"/>
          <w:caps/>
          <w:color w:val="1F4E79" w:themeColor="accent5" w:themeShade="80"/>
          <w:sz w:val="28"/>
          <w:szCs w:val="28"/>
          <w:lang w:val="es-CL"/>
        </w:rPr>
        <w:t>s</w:t>
      </w:r>
    </w:p>
    <w:p w14:paraId="71FB6227" w14:textId="77777777" w:rsidR="00CE5D3F" w:rsidRPr="00F635D9" w:rsidRDefault="00CE5D3F" w:rsidP="00CE5D3F">
      <w:pPr>
        <w:pStyle w:val="Sinespaciado"/>
        <w:spacing w:before="40" w:after="40"/>
        <w:rPr>
          <w:rFonts w:cstheme="minorHAnsi"/>
          <w:color w:val="1F4E79" w:themeColor="accent5" w:themeShade="80"/>
          <w:sz w:val="28"/>
          <w:szCs w:val="28"/>
          <w:lang w:val="es-CL"/>
        </w:rPr>
      </w:pPr>
    </w:p>
    <w:p w14:paraId="71C5EC5C" w14:textId="77777777" w:rsidR="00CE5D3F" w:rsidRPr="00F635D9" w:rsidRDefault="00CE5D3F" w:rsidP="00CE5D3F">
      <w:pPr>
        <w:pStyle w:val="Sinespaciado"/>
        <w:spacing w:before="40" w:after="40"/>
        <w:rPr>
          <w:rFonts w:cstheme="minorHAnsi"/>
          <w:caps/>
          <w:color w:val="1F4E79" w:themeColor="accent5" w:themeShade="80"/>
          <w:sz w:val="28"/>
          <w:szCs w:val="28"/>
          <w:lang w:val="es-CL"/>
        </w:rPr>
      </w:pPr>
    </w:p>
    <w:p w14:paraId="51096A46" w14:textId="0F061DA3" w:rsidR="00CE5D3F" w:rsidRPr="00F635D9" w:rsidRDefault="00CE5D3F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</w:rPr>
      </w:pPr>
      <w:r w:rsidRPr="00F635D9">
        <w:rPr>
          <w:rFonts w:cstheme="minorHAnsi"/>
          <w:caps/>
          <w:color w:val="8496B0" w:themeColor="text2" w:themeTint="99"/>
          <w:sz w:val="28"/>
          <w:szCs w:val="24"/>
        </w:rPr>
        <w:t>Versión 0.0.</w:t>
      </w:r>
      <w:r w:rsidR="000A0D22" w:rsidRPr="00F635D9">
        <w:rPr>
          <w:rFonts w:cstheme="minorHAnsi"/>
          <w:caps/>
          <w:color w:val="8496B0" w:themeColor="text2" w:themeTint="99"/>
          <w:sz w:val="28"/>
          <w:szCs w:val="24"/>
        </w:rPr>
        <w:t>1</w:t>
      </w:r>
    </w:p>
    <w:p w14:paraId="713EEC26" w14:textId="77777777" w:rsidR="00CE5D3F" w:rsidRPr="00F635D9" w:rsidRDefault="00CE5D3F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</w:rPr>
      </w:pPr>
    </w:p>
    <w:p w14:paraId="15F65D27" w14:textId="34861799" w:rsidR="00CE5D3F" w:rsidRPr="00F635D9" w:rsidRDefault="00F7663E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</w:rPr>
      </w:pPr>
      <w:r>
        <w:rPr>
          <w:rFonts w:cstheme="minorHAnsi"/>
          <w:caps/>
          <w:color w:val="8496B0" w:themeColor="text2" w:themeTint="99"/>
          <w:sz w:val="28"/>
          <w:szCs w:val="24"/>
        </w:rPr>
        <w:t>21</w:t>
      </w:r>
      <w:r w:rsidR="00CE5D3F" w:rsidRPr="00F635D9">
        <w:rPr>
          <w:rFonts w:cstheme="minorHAnsi"/>
          <w:caps/>
          <w:color w:val="8496B0" w:themeColor="text2" w:themeTint="99"/>
          <w:sz w:val="28"/>
          <w:szCs w:val="24"/>
        </w:rPr>
        <w:t>/</w:t>
      </w:r>
      <w:r w:rsidR="000A0D22" w:rsidRPr="00F635D9">
        <w:rPr>
          <w:rFonts w:cstheme="minorHAnsi"/>
          <w:caps/>
          <w:color w:val="8496B0" w:themeColor="text2" w:themeTint="99"/>
          <w:sz w:val="28"/>
          <w:szCs w:val="24"/>
        </w:rPr>
        <w:t>11</w:t>
      </w:r>
      <w:r w:rsidR="00CE5D3F" w:rsidRPr="00F635D9">
        <w:rPr>
          <w:rFonts w:cstheme="minorHAnsi"/>
          <w:caps/>
          <w:color w:val="8496B0" w:themeColor="text2" w:themeTint="99"/>
          <w:sz w:val="28"/>
          <w:szCs w:val="24"/>
        </w:rPr>
        <w:t>/</w:t>
      </w:r>
      <w:r w:rsidR="000A0D22" w:rsidRPr="00F635D9">
        <w:rPr>
          <w:rFonts w:cstheme="minorHAnsi"/>
          <w:caps/>
          <w:color w:val="8496B0" w:themeColor="text2" w:themeTint="99"/>
          <w:sz w:val="28"/>
          <w:szCs w:val="24"/>
        </w:rPr>
        <w:t>2</w:t>
      </w:r>
      <w:r w:rsidR="00CE5D3F" w:rsidRPr="00F635D9">
        <w:rPr>
          <w:rFonts w:cstheme="minorHAnsi"/>
          <w:caps/>
          <w:color w:val="8496B0" w:themeColor="text2" w:themeTint="99"/>
          <w:sz w:val="28"/>
          <w:szCs w:val="24"/>
        </w:rPr>
        <w:t>0</w:t>
      </w:r>
      <w:r>
        <w:rPr>
          <w:rFonts w:cstheme="minorHAnsi"/>
          <w:caps/>
          <w:color w:val="8496B0" w:themeColor="text2" w:themeTint="99"/>
          <w:sz w:val="28"/>
          <w:szCs w:val="24"/>
        </w:rPr>
        <w:t>24</w:t>
      </w:r>
    </w:p>
    <w:p w14:paraId="276051A6" w14:textId="77777777" w:rsidR="00CB693F" w:rsidRPr="00F635D9" w:rsidRDefault="00CB693F" w:rsidP="00C805C2">
      <w:pPr>
        <w:spacing w:line="240" w:lineRule="auto"/>
        <w:rPr>
          <w:rFonts w:asciiTheme="minorHAnsi" w:hAnsiTheme="minorHAnsi" w:cstheme="minorHAnsi"/>
          <w:caps/>
          <w:color w:val="595959" w:themeColor="text1" w:themeTint="A6"/>
          <w:sz w:val="20"/>
          <w:szCs w:val="20"/>
        </w:rPr>
      </w:pPr>
    </w:p>
    <w:p w14:paraId="352914CA" w14:textId="77777777" w:rsidR="00A32F89" w:rsidRPr="00F635D9" w:rsidRDefault="00A32F89" w:rsidP="00A32F89">
      <w:pPr>
        <w:rPr>
          <w:rFonts w:asciiTheme="minorHAnsi" w:hAnsiTheme="minorHAnsi" w:cstheme="minorHAnsi"/>
        </w:rPr>
      </w:pPr>
    </w:p>
    <w:p w14:paraId="040F47CD" w14:textId="77777777" w:rsidR="00CE5D3F" w:rsidRPr="00F635D9" w:rsidRDefault="00CE5D3F" w:rsidP="00A32F89">
      <w:pPr>
        <w:rPr>
          <w:rFonts w:asciiTheme="minorHAnsi" w:hAnsiTheme="minorHAnsi" w:cstheme="minorHAnsi"/>
        </w:rPr>
      </w:pPr>
    </w:p>
    <w:p w14:paraId="594242B6" w14:textId="77777777" w:rsidR="00CE5D3F" w:rsidRPr="00F635D9" w:rsidRDefault="00CE5D3F" w:rsidP="00A32F89">
      <w:pPr>
        <w:rPr>
          <w:rFonts w:asciiTheme="minorHAnsi" w:hAnsiTheme="minorHAnsi" w:cstheme="minorHAnsi"/>
        </w:rPr>
        <w:sectPr w:rsidR="00CE5D3F" w:rsidRPr="00F635D9" w:rsidSect="00C805C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5E0625A5" w14:textId="77777777" w:rsidR="00CE5D3F" w:rsidRPr="00F635D9" w:rsidRDefault="003364C2" w:rsidP="00CE5D3F">
      <w:pPr>
        <w:pStyle w:val="Ttulo1"/>
        <w:spacing w:line="240" w:lineRule="auto"/>
        <w:ind w:left="0"/>
        <w:rPr>
          <w:rFonts w:asciiTheme="minorHAnsi" w:hAnsiTheme="minorHAnsi" w:cstheme="minorHAnsi"/>
        </w:rPr>
      </w:pPr>
      <w:bookmarkStart w:id="0" w:name="_Toc183694476"/>
      <w:r w:rsidRPr="00F635D9">
        <w:rPr>
          <w:rFonts w:asciiTheme="minorHAnsi" w:hAnsiTheme="minorHAnsi" w:cstheme="minorHAnsi"/>
          <w:szCs w:val="28"/>
        </w:rPr>
        <w:lastRenderedPageBreak/>
        <w:t>HISTORIAL DE VERSIONES</w:t>
      </w:r>
      <w:bookmarkEnd w:id="0"/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6"/>
        <w:gridCol w:w="2385"/>
        <w:gridCol w:w="1366"/>
        <w:gridCol w:w="3501"/>
        <w:gridCol w:w="2318"/>
      </w:tblGrid>
      <w:tr w:rsidR="00CE5D3F" w:rsidRPr="00F635D9" w14:paraId="0870B945" w14:textId="77777777" w:rsidTr="00CE5D3F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CDF0981" w14:textId="77777777" w:rsidR="00CE5D3F" w:rsidRPr="00F635D9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bookmarkStart w:id="1" w:name="ColumnTitle_01"/>
            <w:bookmarkEnd w:id="1"/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VERSIÓN</w:t>
            </w:r>
          </w:p>
        </w:tc>
        <w:tc>
          <w:tcPr>
            <w:tcW w:w="11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037C562F" w14:textId="77777777" w:rsidR="00CE5D3F" w:rsidRPr="00F635D9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APROBADO POR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4030504" w14:textId="77777777" w:rsidR="00CE5D3F" w:rsidRPr="00F635D9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FECHA DE REVISIÓN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12E45049" w14:textId="77777777" w:rsidR="00CE5D3F" w:rsidRPr="00F635D9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DESCRIPCIÓN DEL CAMBIO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BE8AE39" w14:textId="77777777" w:rsidR="00CE5D3F" w:rsidRPr="00F635D9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AUTOR</w:t>
            </w:r>
          </w:p>
        </w:tc>
      </w:tr>
      <w:tr w:rsidR="00CE5D3F" w:rsidRPr="00F635D9" w14:paraId="765B9F3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804981" w14:textId="596F49A7" w:rsidR="00CE5D3F" w:rsidRPr="00F635D9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0.0.1</w:t>
            </w: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0D7F8" w14:textId="2183D0BB" w:rsidR="00CE5D3F" w:rsidRPr="00F635D9" w:rsidRDefault="00F635D9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--</w:t>
            </w: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BA1378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9BC49" w14:textId="43DA3354" w:rsidR="00CE5D3F" w:rsidRPr="00F635D9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7D3F83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Creación</w:t>
            </w: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 xml:space="preserve"> informe</w:t>
            </w: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90041" w14:textId="6FF0854E" w:rsidR="00CE5D3F" w:rsidRPr="00F635D9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635D9">
              <w:rPr>
                <w:rFonts w:asciiTheme="minorHAnsi" w:hAnsiTheme="minorHAnsi" w:cstheme="minorHAnsi"/>
                <w:color w:val="000000" w:themeColor="text1"/>
                <w:sz w:val="16"/>
              </w:rPr>
              <w:t>Benjamin Ramirez</w:t>
            </w:r>
          </w:p>
        </w:tc>
      </w:tr>
      <w:tr w:rsidR="00CE5D3F" w:rsidRPr="00F635D9" w14:paraId="2F53A528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F9015D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B61FBA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C25B2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EF2B5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61E9D1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CE5D3F" w:rsidRPr="00F635D9" w14:paraId="394BB15D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3CC25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B6E66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7196A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96F9F5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00EFC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CE5D3F" w:rsidRPr="00F635D9" w14:paraId="6136B8B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E01221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4518E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99F0F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37E090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AEAD2E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CE5D3F" w:rsidRPr="00F635D9" w14:paraId="2B406F41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A34C2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6A0E3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76F6F5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ED14AE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3F44D5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CE5D3F" w:rsidRPr="00F635D9" w14:paraId="6FEC8A3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F8DC37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50E63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5AEB9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2CE956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08B4B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CE5D3F" w:rsidRPr="00F635D9" w14:paraId="5E7EF7FD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807019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9476C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15D9FF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8C45B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71C428" w14:textId="77777777" w:rsidR="00CE5D3F" w:rsidRPr="00F635D9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</w:tbl>
    <w:p w14:paraId="45ABF321" w14:textId="77777777" w:rsidR="00CE5D3F" w:rsidRPr="00F635D9" w:rsidRDefault="00CE5D3F" w:rsidP="00CE5D3F">
      <w:pPr>
        <w:rPr>
          <w:rFonts w:asciiTheme="minorHAnsi" w:hAnsiTheme="minorHAnsi" w:cstheme="minorHAnsi"/>
        </w:rPr>
      </w:pPr>
    </w:p>
    <w:p w14:paraId="709B2568" w14:textId="77777777" w:rsidR="00CE5D3F" w:rsidRPr="00F635D9" w:rsidRDefault="00CE5D3F" w:rsidP="00A32F89">
      <w:pPr>
        <w:rPr>
          <w:rFonts w:asciiTheme="minorHAnsi" w:hAnsiTheme="minorHAnsi" w:cstheme="minorHAnsi"/>
        </w:rPr>
      </w:pPr>
    </w:p>
    <w:p w14:paraId="57654E47" w14:textId="77777777" w:rsidR="00CE5D3F" w:rsidRPr="00F635D9" w:rsidRDefault="00CE5D3F" w:rsidP="00A32F89">
      <w:pPr>
        <w:rPr>
          <w:rFonts w:asciiTheme="minorHAnsi" w:hAnsiTheme="minorHAnsi" w:cstheme="minorHAnsi"/>
        </w:rPr>
        <w:sectPr w:rsidR="00CE5D3F" w:rsidRPr="00F635D9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HAnsi"/>
          <w:caps w:val="0"/>
          <w:color w:val="808080" w:themeColor="background1" w:themeShade="80"/>
          <w:sz w:val="28"/>
          <w:szCs w:val="20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0"/>
        </w:rPr>
      </w:sdtEndPr>
      <w:sdtContent>
        <w:p w14:paraId="6478D19B" w14:textId="77777777" w:rsidR="0027725D" w:rsidRPr="00F635D9" w:rsidRDefault="0027725D" w:rsidP="00114717">
          <w:pPr>
            <w:pStyle w:val="TtuloTDC"/>
            <w:spacing w:line="360" w:lineRule="auto"/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</w:pPr>
          <w:r w:rsidRPr="00F635D9">
            <w:rPr>
              <w:rFonts w:asciiTheme="minorHAnsi" w:hAnsiTheme="minorHAnsi" w:cstheme="minorHAnsi"/>
              <w:color w:val="808080" w:themeColor="background1" w:themeShade="80"/>
              <w:sz w:val="28"/>
              <w:szCs w:val="20"/>
            </w:rPr>
            <w:t>Tabla de contenidos</w:t>
          </w:r>
        </w:p>
        <w:p w14:paraId="4BBBB383" w14:textId="6D55AB0C" w:rsidR="0057473A" w:rsidRDefault="0027725D">
          <w:pPr>
            <w:pStyle w:val="TDC1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 w:rsidRPr="00F635D9">
            <w:rPr>
              <w:rFonts w:asciiTheme="minorHAnsi" w:hAnsiTheme="minorHAnsi" w:cstheme="minorHAnsi"/>
              <w:b/>
              <w:noProof/>
              <w:sz w:val="20"/>
              <w:szCs w:val="20"/>
            </w:rPr>
            <w:fldChar w:fldCharType="begin"/>
          </w:r>
          <w:r w:rsidRPr="00F635D9">
            <w:rPr>
              <w:rFonts w:asciiTheme="minorHAnsi" w:hAnsiTheme="minorHAnsi" w:cstheme="minorHAnsi"/>
              <w:b/>
              <w:noProof/>
              <w:sz w:val="20"/>
              <w:szCs w:val="20"/>
            </w:rPr>
            <w:instrText xml:space="preserve"> TOC \o "1-3" \h \z \u </w:instrText>
          </w:r>
          <w:r w:rsidRPr="00F635D9">
            <w:rPr>
              <w:rFonts w:asciiTheme="minorHAnsi" w:hAnsiTheme="minorHAnsi" w:cstheme="minorHAnsi"/>
              <w:b/>
              <w:noProof/>
              <w:sz w:val="20"/>
              <w:szCs w:val="20"/>
            </w:rPr>
            <w:fldChar w:fldCharType="separate"/>
          </w:r>
          <w:hyperlink w:anchor="_Toc183694476" w:history="1">
            <w:r w:rsidR="0057473A" w:rsidRPr="00325C5A">
              <w:rPr>
                <w:rStyle w:val="Hipervnculo"/>
                <w:rFonts w:cstheme="minorHAnsi"/>
                <w:noProof/>
              </w:rPr>
              <w:t>HISTORIAL DE VERSIONES</w:t>
            </w:r>
            <w:r w:rsidR="0057473A">
              <w:rPr>
                <w:noProof/>
                <w:webHidden/>
              </w:rPr>
              <w:tab/>
            </w:r>
            <w:r w:rsidR="0057473A">
              <w:rPr>
                <w:noProof/>
                <w:webHidden/>
              </w:rPr>
              <w:fldChar w:fldCharType="begin"/>
            </w:r>
            <w:r w:rsidR="0057473A">
              <w:rPr>
                <w:noProof/>
                <w:webHidden/>
              </w:rPr>
              <w:instrText xml:space="preserve"> PAGEREF _Toc183694476 \h </w:instrText>
            </w:r>
            <w:r w:rsidR="0057473A">
              <w:rPr>
                <w:noProof/>
                <w:webHidden/>
              </w:rPr>
            </w:r>
            <w:r w:rsidR="0057473A">
              <w:rPr>
                <w:noProof/>
                <w:webHidden/>
              </w:rPr>
              <w:fldChar w:fldCharType="separate"/>
            </w:r>
            <w:r w:rsidR="0057473A">
              <w:rPr>
                <w:noProof/>
                <w:webHidden/>
              </w:rPr>
              <w:t>2</w:t>
            </w:r>
            <w:r w:rsidR="0057473A">
              <w:rPr>
                <w:noProof/>
                <w:webHidden/>
              </w:rPr>
              <w:fldChar w:fldCharType="end"/>
            </w:r>
          </w:hyperlink>
        </w:p>
        <w:p w14:paraId="7AE2820D" w14:textId="76F761C9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77" w:history="1">
            <w:r w:rsidRPr="00325C5A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2847" w14:textId="55256A78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78" w:history="1">
            <w:r w:rsidRPr="00325C5A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Instalación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19DC" w14:textId="057DC8DB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79" w:history="1">
            <w:r w:rsidRPr="00325C5A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Clonación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069B" w14:textId="4EAF46F5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80" w:history="1">
            <w:r w:rsidRPr="00325C5A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Configuración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418D" w14:textId="58B19C7E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81" w:history="1">
            <w:r w:rsidRPr="00325C5A">
              <w:rPr>
                <w:rStyle w:val="Hipervnculo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7E83" w14:textId="157AC345" w:rsidR="0057473A" w:rsidRDefault="0057473A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183694482" w:history="1">
            <w:r w:rsidRPr="00325C5A">
              <w:rPr>
                <w:rStyle w:val="Hipervnculo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325C5A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F66A" w14:textId="404A3B96" w:rsidR="0027725D" w:rsidRPr="00F635D9" w:rsidRDefault="0027725D" w:rsidP="00114717">
          <w:pPr>
            <w:spacing w:line="360" w:lineRule="auto"/>
            <w:ind w:left="-540"/>
            <w:rPr>
              <w:rFonts w:asciiTheme="minorHAnsi" w:hAnsiTheme="minorHAnsi" w:cstheme="minorHAnsi"/>
              <w:sz w:val="20"/>
              <w:szCs w:val="20"/>
            </w:rPr>
          </w:pPr>
          <w:r w:rsidRPr="00F635D9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4B124E9" w14:textId="77777777" w:rsidR="00692B21" w:rsidRPr="00F635D9" w:rsidRDefault="00692B21" w:rsidP="00C805C2">
      <w:pPr>
        <w:spacing w:line="240" w:lineRule="auto"/>
        <w:rPr>
          <w:rFonts w:asciiTheme="minorHAnsi" w:hAnsiTheme="minorHAnsi" w:cstheme="minorHAnsi"/>
          <w:sz w:val="20"/>
          <w:szCs w:val="20"/>
        </w:rPr>
        <w:sectPr w:rsidR="00692B21" w:rsidRPr="00F635D9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E1E7C5" w14:textId="035A1E9B" w:rsidR="0027725D" w:rsidRPr="00F635D9" w:rsidRDefault="002210A1" w:rsidP="00C805C2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2" w:name="_Toc183694477"/>
      <w:r>
        <w:rPr>
          <w:rFonts w:asciiTheme="minorHAnsi" w:hAnsiTheme="minorHAnsi" w:cstheme="minorHAnsi"/>
          <w:szCs w:val="28"/>
        </w:rPr>
        <w:lastRenderedPageBreak/>
        <w:t>Requisitos Previos</w:t>
      </w:r>
      <w:bookmarkEnd w:id="2"/>
      <w:r w:rsidR="000A0D22" w:rsidRPr="00F635D9">
        <w:rPr>
          <w:rFonts w:asciiTheme="minorHAnsi" w:hAnsiTheme="minorHAnsi" w:cstheme="minorHAnsi"/>
          <w:szCs w:val="28"/>
        </w:rPr>
        <w:t xml:space="preserve"> </w:t>
      </w:r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AF0690" w:rsidRPr="00F635D9" w14:paraId="59C7DF69" w14:textId="77777777" w:rsidTr="00B63D63">
        <w:trPr>
          <w:trHeight w:val="3818"/>
        </w:trPr>
        <w:tc>
          <w:tcPr>
            <w:tcW w:w="10511" w:type="dxa"/>
            <w:shd w:val="clear" w:color="auto" w:fill="auto"/>
          </w:tcPr>
          <w:p w14:paraId="14AAC4EE" w14:textId="77777777" w:rsidR="00B63D63" w:rsidRPr="00F635D9" w:rsidRDefault="00B63D63" w:rsidP="00826077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534E2CEE" w14:textId="77777777" w:rsidR="00F635D9" w:rsidRDefault="00B41DC3" w:rsidP="002210A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Antes de comenzar a usar Robot Pentester, es recomendable que se </w:t>
            </w:r>
            <w:r w:rsidR="0069484E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cumplan los siguientes requisitos:</w:t>
            </w:r>
          </w:p>
          <w:p w14:paraId="229CF69A" w14:textId="77777777" w:rsidR="0069484E" w:rsidRDefault="0069484E" w:rsidP="002210A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1DD2ECE4" w14:textId="77777777" w:rsidR="00ED3559" w:rsidRDefault="00ED3559" w:rsidP="002210A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Software necesario.</w:t>
            </w:r>
          </w:p>
          <w:p w14:paraId="269437E4" w14:textId="77777777" w:rsidR="00ED3559" w:rsidRDefault="00ED3559" w:rsidP="002210A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1C66BDE9" w14:textId="77777777" w:rsidR="00ED3559" w:rsidRPr="00ED3559" w:rsidRDefault="00ED3559" w:rsidP="00ED3559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ED3559">
              <w:rPr>
                <w:rFonts w:cstheme="minorHAnsi"/>
                <w:b/>
                <w:bCs/>
                <w:sz w:val="20"/>
                <w:szCs w:val="20"/>
                <w:lang w:val="es-CL"/>
              </w:rPr>
              <w:t>Sistema Operativo</w:t>
            </w:r>
            <w:r w:rsidRPr="00ED3559">
              <w:rPr>
                <w:rFonts w:cstheme="minorHAnsi"/>
                <w:sz w:val="20"/>
                <w:szCs w:val="20"/>
                <w:lang w:val="es-CL"/>
              </w:rPr>
              <w:t>: Linux, Windows o macOS compatible con Docker.</w:t>
            </w:r>
          </w:p>
          <w:p w14:paraId="45304428" w14:textId="77777777" w:rsidR="00ED3559" w:rsidRDefault="00ED3559" w:rsidP="00ED3559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ED3559">
              <w:rPr>
                <w:rFonts w:cstheme="minorHAnsi"/>
                <w:b/>
                <w:bCs/>
                <w:sz w:val="20"/>
                <w:szCs w:val="20"/>
                <w:lang w:val="es-CL"/>
              </w:rPr>
              <w:t>Git</w:t>
            </w:r>
            <w:r w:rsidRPr="00ED3559">
              <w:rPr>
                <w:rFonts w:cstheme="minorHAnsi"/>
                <w:sz w:val="20"/>
                <w:szCs w:val="20"/>
                <w:lang w:val="es-CL"/>
              </w:rPr>
              <w:t>: Instalado para clonar el repositorio.</w:t>
            </w:r>
          </w:p>
          <w:p w14:paraId="1655F71B" w14:textId="77777777" w:rsidR="00314474" w:rsidRDefault="00314474" w:rsidP="00314474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4480F0FF" w14:textId="77777777" w:rsidR="00314474" w:rsidRDefault="00314474" w:rsidP="00314474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314474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Hardware recomendado.</w:t>
            </w:r>
          </w:p>
          <w:p w14:paraId="18D1F884" w14:textId="77777777" w:rsidR="00D4458E" w:rsidRDefault="00D4458E" w:rsidP="00314474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7AFF1647" w14:textId="77777777" w:rsidR="00190F50" w:rsidRPr="00190F50" w:rsidRDefault="00190F50" w:rsidP="00190F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b/>
                <w:bCs/>
                <w:sz w:val="20"/>
                <w:szCs w:val="20"/>
                <w:lang w:val="es-CL"/>
              </w:rPr>
            </w:pPr>
            <w:r w:rsidRPr="00190F50">
              <w:rPr>
                <w:rFonts w:cstheme="minorHAnsi"/>
                <w:b/>
                <w:bCs/>
                <w:sz w:val="20"/>
                <w:szCs w:val="20"/>
                <w:lang w:val="es-CL"/>
              </w:rPr>
              <w:t xml:space="preserve">Procesador: </w:t>
            </w:r>
            <w:r w:rsidRPr="00190F50">
              <w:rPr>
                <w:rFonts w:cstheme="minorHAnsi"/>
                <w:sz w:val="20"/>
                <w:szCs w:val="20"/>
                <w:lang w:val="es-CL"/>
              </w:rPr>
              <w:t>Mínimo 4 núcleos.</w:t>
            </w:r>
          </w:p>
          <w:p w14:paraId="2706ACC9" w14:textId="77777777" w:rsidR="00190F50" w:rsidRPr="00190F50" w:rsidRDefault="00190F50" w:rsidP="00190F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b/>
                <w:bCs/>
                <w:sz w:val="20"/>
                <w:szCs w:val="20"/>
                <w:lang w:val="es-CL"/>
              </w:rPr>
            </w:pPr>
            <w:r w:rsidRPr="00190F50">
              <w:rPr>
                <w:rFonts w:cstheme="minorHAnsi"/>
                <w:b/>
                <w:bCs/>
                <w:sz w:val="20"/>
                <w:szCs w:val="20"/>
                <w:lang w:val="es-CL"/>
              </w:rPr>
              <w:t xml:space="preserve">Memoria RAM: </w:t>
            </w:r>
            <w:r w:rsidRPr="00190F50">
              <w:rPr>
                <w:rFonts w:cstheme="minorHAnsi"/>
                <w:sz w:val="20"/>
                <w:szCs w:val="20"/>
                <w:lang w:val="es-CL"/>
              </w:rPr>
              <w:t>8 GB o más.</w:t>
            </w:r>
          </w:p>
          <w:p w14:paraId="722E9F0E" w14:textId="77777777" w:rsidR="00190F50" w:rsidRDefault="00190F50" w:rsidP="00190F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190F50">
              <w:rPr>
                <w:rFonts w:cstheme="minorHAnsi"/>
                <w:b/>
                <w:bCs/>
                <w:sz w:val="20"/>
                <w:szCs w:val="20"/>
                <w:lang w:val="es-CL"/>
              </w:rPr>
              <w:t xml:space="preserve">Espacio en Disco: </w:t>
            </w:r>
            <w:r w:rsidRPr="00190F50">
              <w:rPr>
                <w:rFonts w:cstheme="minorHAnsi"/>
                <w:sz w:val="20"/>
                <w:szCs w:val="20"/>
                <w:lang w:val="es-CL"/>
              </w:rPr>
              <w:t>10 GB libres.</w:t>
            </w:r>
          </w:p>
          <w:p w14:paraId="36D81071" w14:textId="77777777" w:rsidR="00CB685D" w:rsidRDefault="00CB685D" w:rsidP="00190F50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1B21CBA7" w14:textId="1ADC47A1" w:rsidR="00CB685D" w:rsidRPr="00A31D87" w:rsidRDefault="00190F50" w:rsidP="00190F50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A31D87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Adicional.</w:t>
            </w:r>
          </w:p>
          <w:p w14:paraId="21FADC1C" w14:textId="77777777" w:rsidR="00CB685D" w:rsidRDefault="00CB685D" w:rsidP="00190F50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00672EDF" w14:textId="2DF22796" w:rsidR="00190F50" w:rsidRPr="00CB685D" w:rsidRDefault="00CB685D" w:rsidP="00CB685D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CB685D">
              <w:rPr>
                <w:rFonts w:cstheme="minorHAnsi"/>
                <w:sz w:val="20"/>
                <w:szCs w:val="20"/>
                <w:lang w:val="es-CL"/>
              </w:rPr>
              <w:t xml:space="preserve">Tener acceso al </w:t>
            </w:r>
            <w:r w:rsidR="00DA6C15" w:rsidRPr="00CB685D">
              <w:rPr>
                <w:rFonts w:cstheme="minorHAnsi"/>
                <w:sz w:val="20"/>
                <w:szCs w:val="20"/>
                <w:lang w:val="es-CL"/>
              </w:rPr>
              <w:t>proyecto</w:t>
            </w:r>
            <w:r w:rsidR="00DA6C15">
              <w:rPr>
                <w:rFonts w:cstheme="minorHAnsi"/>
                <w:sz w:val="20"/>
                <w:szCs w:val="20"/>
                <w:lang w:val="es-CL"/>
              </w:rPr>
              <w:t xml:space="preserve"> (</w:t>
            </w:r>
            <w:r>
              <w:rPr>
                <w:rFonts w:cstheme="minorHAnsi"/>
                <w:sz w:val="20"/>
                <w:szCs w:val="20"/>
                <w:lang w:val="es-CL"/>
              </w:rPr>
              <w:t>Repositorio)</w:t>
            </w:r>
            <w:r w:rsidR="00DA6C15">
              <w:rPr>
                <w:rFonts w:cstheme="minorHAnsi"/>
                <w:sz w:val="20"/>
                <w:szCs w:val="20"/>
                <w:lang w:val="es-CL"/>
              </w:rPr>
              <w:t>.</w:t>
            </w:r>
          </w:p>
          <w:p w14:paraId="43322A3D" w14:textId="77777777" w:rsidR="00190F50" w:rsidRDefault="00CB685D" w:rsidP="00CB685D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CB685D">
              <w:rPr>
                <w:rFonts w:cstheme="minorHAnsi"/>
                <w:sz w:val="20"/>
                <w:szCs w:val="20"/>
                <w:lang w:val="es-CL"/>
              </w:rPr>
              <w:t>Conexión a internet para descargar dependencias y contenedores.</w:t>
            </w:r>
          </w:p>
          <w:p w14:paraId="0B01A948" w14:textId="6B86644A" w:rsidR="00DA6C15" w:rsidRPr="00CB685D" w:rsidRDefault="00DA6C15" w:rsidP="00CB685D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s-CL"/>
              </w:rPr>
            </w:pPr>
            <w:r>
              <w:rPr>
                <w:rFonts w:cstheme="minorHAnsi"/>
                <w:sz w:val="20"/>
                <w:szCs w:val="20"/>
                <w:lang w:val="es-CL"/>
              </w:rPr>
              <w:t>Tener instalado Visual Studio Code (Opcional).</w:t>
            </w:r>
          </w:p>
        </w:tc>
      </w:tr>
    </w:tbl>
    <w:p w14:paraId="63D29815" w14:textId="77777777" w:rsidR="00C06EC0" w:rsidRPr="00F635D9" w:rsidRDefault="00C06EC0" w:rsidP="00C805C2">
      <w:pPr>
        <w:spacing w:line="240" w:lineRule="auto"/>
        <w:rPr>
          <w:rFonts w:asciiTheme="minorHAnsi" w:hAnsiTheme="minorHAnsi" w:cstheme="minorHAnsi"/>
          <w:i/>
          <w:sz w:val="20"/>
          <w:szCs w:val="20"/>
          <w:lang w:val="es-CL"/>
        </w:rPr>
      </w:pPr>
    </w:p>
    <w:p w14:paraId="42E38216" w14:textId="77777777" w:rsidR="00C37AAF" w:rsidRPr="00F635D9" w:rsidRDefault="00C37AAF" w:rsidP="006149B1">
      <w:pPr>
        <w:rPr>
          <w:rFonts w:asciiTheme="minorHAnsi" w:hAnsiTheme="minorHAnsi" w:cstheme="minorHAnsi"/>
        </w:rPr>
      </w:pPr>
      <w:bookmarkStart w:id="3" w:name="_Hlk536359931"/>
    </w:p>
    <w:p w14:paraId="5827E264" w14:textId="7597A685" w:rsidR="002210A1" w:rsidRPr="00F635D9" w:rsidRDefault="002210A1" w:rsidP="002210A1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4" w:name="_Toc183694478"/>
      <w:bookmarkEnd w:id="3"/>
      <w:r>
        <w:rPr>
          <w:rFonts w:asciiTheme="minorHAnsi" w:hAnsiTheme="minorHAnsi" w:cstheme="minorHAnsi"/>
          <w:szCs w:val="28"/>
        </w:rPr>
        <w:t>Instalación dependencias</w:t>
      </w:r>
      <w:bookmarkEnd w:id="4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2210A1" w:rsidRPr="00F635D9" w14:paraId="42DAE36F" w14:textId="77777777" w:rsidTr="00217BFB">
        <w:trPr>
          <w:trHeight w:val="2083"/>
        </w:trPr>
        <w:tc>
          <w:tcPr>
            <w:tcW w:w="10511" w:type="dxa"/>
            <w:shd w:val="clear" w:color="auto" w:fill="auto"/>
          </w:tcPr>
          <w:p w14:paraId="29D454FB" w14:textId="77777777" w:rsidR="002210A1" w:rsidRDefault="002210A1" w:rsidP="008C182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1D13B8B1" w14:textId="77777777" w:rsidR="008C182D" w:rsidRDefault="008C182D" w:rsidP="008C182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Lo primero</w:t>
            </w:r>
            <w:r w:rsidR="008D7D94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que se debe hacer es tener instalado todo lo necesario para Robot Pentester y para que pueda ser usado.</w:t>
            </w:r>
          </w:p>
          <w:p w14:paraId="6C837207" w14:textId="228C9393" w:rsidR="0011067C" w:rsidRPr="0011067C" w:rsidRDefault="0011067C" w:rsidP="0011067C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346D1997" w14:textId="71AC78B9" w:rsidR="00EF6913" w:rsidRPr="00711E15" w:rsidRDefault="00EF6913" w:rsidP="00711E15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5F4113">
              <w:rPr>
                <w:rFonts w:cstheme="minorHAnsi"/>
                <w:b/>
                <w:bCs/>
                <w:sz w:val="20"/>
                <w:szCs w:val="20"/>
                <w:lang w:val="es-CL"/>
              </w:rPr>
              <w:t>Instalación de Docker:</w:t>
            </w:r>
            <w:r>
              <w:rPr>
                <w:rFonts w:cstheme="minorHAnsi"/>
                <w:sz w:val="20"/>
                <w:szCs w:val="20"/>
                <w:lang w:val="es-CL"/>
              </w:rPr>
              <w:t xml:space="preserve"> Descarga e instala Docker </w:t>
            </w:r>
            <w:r w:rsidR="00B06A4A">
              <w:rPr>
                <w:rFonts w:cstheme="minorHAnsi"/>
                <w:sz w:val="20"/>
                <w:szCs w:val="20"/>
                <w:lang w:val="es-CL"/>
              </w:rPr>
              <w:t>desde</w:t>
            </w:r>
            <w:r>
              <w:rPr>
                <w:rFonts w:cstheme="minorHAnsi"/>
                <w:sz w:val="20"/>
                <w:szCs w:val="20"/>
                <w:lang w:val="es-CL"/>
              </w:rPr>
              <w:t xml:space="preserve"> su página oficial</w:t>
            </w:r>
            <w:r w:rsidR="00484059">
              <w:t xml:space="preserve"> </w:t>
            </w:r>
            <w:hyperlink r:id="rId12" w:history="1">
              <w:r w:rsidR="00C35034" w:rsidRPr="00052599">
                <w:rPr>
                  <w:rStyle w:val="Hipervnculo"/>
                  <w:rFonts w:cstheme="minorHAnsi"/>
                  <w:sz w:val="20"/>
                  <w:szCs w:val="20"/>
                  <w:lang w:val="es-CL"/>
                </w:rPr>
                <w:t>https://www.docker.com/</w:t>
              </w:r>
            </w:hyperlink>
            <w:r w:rsidR="00C35034">
              <w:rPr>
                <w:rFonts w:cstheme="minorHAnsi"/>
                <w:sz w:val="20"/>
                <w:szCs w:val="20"/>
                <w:lang w:val="es-CL"/>
              </w:rPr>
              <w:t>.</w:t>
            </w:r>
            <w:r w:rsidR="00711E15">
              <w:rPr>
                <w:rFonts w:cstheme="minorHAnsi"/>
                <w:sz w:val="20"/>
                <w:szCs w:val="20"/>
                <w:lang w:val="es-CL"/>
              </w:rPr>
              <w:t xml:space="preserve"> Cuando Docker este descargado debe ser instalado en su equipo</w:t>
            </w:r>
            <w:r w:rsidR="00D16534">
              <w:rPr>
                <w:rFonts w:cstheme="minorHAnsi"/>
                <w:sz w:val="20"/>
                <w:szCs w:val="20"/>
                <w:lang w:val="es-CL"/>
              </w:rPr>
              <w:t>.</w:t>
            </w:r>
          </w:p>
          <w:p w14:paraId="5DF60998" w14:textId="7715E74F" w:rsidR="00D16534" w:rsidRPr="00217BFB" w:rsidRDefault="00EC42B5" w:rsidP="00217BFB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5F4113">
              <w:rPr>
                <w:rFonts w:cstheme="minorHAnsi"/>
                <w:b/>
                <w:bCs/>
                <w:sz w:val="20"/>
                <w:szCs w:val="20"/>
                <w:lang w:val="es-CL"/>
              </w:rPr>
              <w:t>Instalación Jmeter:</w:t>
            </w:r>
            <w:r>
              <w:rPr>
                <w:rFonts w:cstheme="minorHAnsi"/>
                <w:sz w:val="20"/>
                <w:szCs w:val="20"/>
                <w:lang w:val="es-CL"/>
              </w:rPr>
              <w:t xml:space="preserve"> </w:t>
            </w:r>
            <w:r w:rsidR="00B06A4A">
              <w:rPr>
                <w:rFonts w:cstheme="minorHAnsi"/>
                <w:sz w:val="20"/>
                <w:szCs w:val="20"/>
                <w:lang w:val="es-CL"/>
              </w:rPr>
              <w:t xml:space="preserve">Descarga e instala Jmeter desde su </w:t>
            </w:r>
            <w:r w:rsidR="005F4113">
              <w:rPr>
                <w:rFonts w:cstheme="minorHAnsi"/>
                <w:sz w:val="20"/>
                <w:szCs w:val="20"/>
                <w:lang w:val="es-CL"/>
              </w:rPr>
              <w:t>página</w:t>
            </w:r>
            <w:r w:rsidR="00B06A4A">
              <w:rPr>
                <w:rFonts w:cstheme="minorHAnsi"/>
                <w:sz w:val="20"/>
                <w:szCs w:val="20"/>
                <w:lang w:val="es-CL"/>
              </w:rPr>
              <w:t xml:space="preserve"> oficial </w:t>
            </w:r>
            <w:hyperlink r:id="rId13" w:history="1">
              <w:r w:rsidR="009D56B5" w:rsidRPr="00052599">
                <w:rPr>
                  <w:rStyle w:val="Hipervnculo"/>
                  <w:rFonts w:cstheme="minorHAnsi"/>
                  <w:sz w:val="20"/>
                  <w:szCs w:val="20"/>
                  <w:lang w:val="es-CL"/>
                </w:rPr>
                <w:t>https://jmeter.apache.org/</w:t>
              </w:r>
            </w:hyperlink>
            <w:r w:rsidR="009D56B5">
              <w:rPr>
                <w:rFonts w:cstheme="minorHAnsi"/>
                <w:sz w:val="20"/>
                <w:szCs w:val="20"/>
                <w:lang w:val="es-CL"/>
              </w:rPr>
              <w:t xml:space="preserve">. </w:t>
            </w:r>
            <w:r w:rsidR="00D16534">
              <w:rPr>
                <w:rFonts w:cstheme="minorHAnsi"/>
                <w:sz w:val="20"/>
                <w:szCs w:val="20"/>
                <w:lang w:val="es-CL"/>
              </w:rPr>
              <w:t>Cuando Jmeter este descargado debe ser instalado en su equipo.</w:t>
            </w:r>
          </w:p>
        </w:tc>
      </w:tr>
    </w:tbl>
    <w:p w14:paraId="7B2510A6" w14:textId="77777777" w:rsidR="00A64F9A" w:rsidRDefault="00A64F9A" w:rsidP="00C805C2">
      <w:pPr>
        <w:spacing w:line="240" w:lineRule="auto"/>
        <w:rPr>
          <w:rFonts w:asciiTheme="minorHAnsi" w:hAnsiTheme="minorHAnsi" w:cstheme="minorHAnsi"/>
          <w:sz w:val="20"/>
          <w:szCs w:val="20"/>
          <w:lang w:val="es-CL"/>
        </w:rPr>
      </w:pPr>
    </w:p>
    <w:p w14:paraId="094EEFB5" w14:textId="2C7CD050" w:rsidR="002210A1" w:rsidRPr="00F635D9" w:rsidRDefault="00BC0342" w:rsidP="002210A1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5" w:name="_Toc183694479"/>
      <w:r>
        <w:rPr>
          <w:rFonts w:asciiTheme="minorHAnsi" w:hAnsiTheme="minorHAnsi" w:cstheme="minorHAnsi"/>
          <w:szCs w:val="28"/>
        </w:rPr>
        <w:t>Clonación del Proyecto</w:t>
      </w:r>
      <w:bookmarkEnd w:id="5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2210A1" w:rsidRPr="00F635D9" w14:paraId="6BBD8435" w14:textId="77777777" w:rsidTr="0043357A">
        <w:trPr>
          <w:trHeight w:val="2623"/>
        </w:trPr>
        <w:tc>
          <w:tcPr>
            <w:tcW w:w="10511" w:type="dxa"/>
            <w:shd w:val="clear" w:color="auto" w:fill="auto"/>
          </w:tcPr>
          <w:p w14:paraId="344EB96A" w14:textId="77777777" w:rsidR="002210A1" w:rsidRPr="00F635D9" w:rsidRDefault="002210A1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4044FFA9" w14:textId="77777777" w:rsidR="001877F7" w:rsidRDefault="001877F7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Una vez teniendo acceso al repositorio debes copiarlo en tu equipo.</w:t>
            </w:r>
          </w:p>
          <w:p w14:paraId="4A3F5D66" w14:textId="77777777" w:rsidR="001877F7" w:rsidRDefault="001877F7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67F99CF9" w14:textId="6C4338F8" w:rsidR="001877F7" w:rsidRDefault="001877F7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Para copiar un repositorio debes usa</w:t>
            </w:r>
            <w:r w:rsidR="007242AF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r el siguiente comando a través de la </w:t>
            </w:r>
            <w:r w:rsidR="005B7448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terminal:</w:t>
            </w:r>
          </w:p>
          <w:p w14:paraId="3F897E34" w14:textId="77777777" w:rsidR="007242AF" w:rsidRDefault="007242AF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5B97B9E5" w14:textId="77777777" w:rsidR="007242AF" w:rsidRPr="005F4113" w:rsidRDefault="007242AF" w:rsidP="00A2674F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b/>
                <w:bCs/>
                <w:sz w:val="20"/>
                <w:szCs w:val="20"/>
                <w:lang w:val="es-CL"/>
              </w:rPr>
            </w:pPr>
            <w:r w:rsidRPr="005F4113">
              <w:rPr>
                <w:rFonts w:cstheme="minorHAnsi"/>
                <w:b/>
                <w:bCs/>
                <w:sz w:val="20"/>
                <w:szCs w:val="20"/>
                <w:lang w:val="es-CL"/>
              </w:rPr>
              <w:t xml:space="preserve">git clone </w:t>
            </w:r>
            <w:r w:rsidR="00A2674F" w:rsidRPr="005F4113">
              <w:rPr>
                <w:rFonts w:cstheme="minorHAnsi"/>
                <w:b/>
                <w:bCs/>
                <w:sz w:val="20"/>
                <w:szCs w:val="20"/>
                <w:lang w:val="es-CL"/>
              </w:rPr>
              <w:t>[URL del Repositorio]</w:t>
            </w:r>
          </w:p>
          <w:p w14:paraId="28156400" w14:textId="77777777" w:rsidR="004456DC" w:rsidRDefault="004456DC" w:rsidP="004456DC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4B2BD5FF" w14:textId="0B2BBCB1" w:rsidR="004456DC" w:rsidRPr="004456DC" w:rsidRDefault="004456DC" w:rsidP="004456DC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43357A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El comando </w:t>
            </w:r>
            <w:r w:rsidR="0043357A" w:rsidRPr="0043357A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empezara a copiar el proyecto en su equipo, una vez terminado </w:t>
            </w:r>
            <w:r w:rsidR="005F4113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verificar si la carpeta fue creada, luego </w:t>
            </w:r>
            <w:r w:rsidR="0043357A" w:rsidRPr="0043357A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puede cerrar la terminal.</w:t>
            </w:r>
          </w:p>
        </w:tc>
      </w:tr>
    </w:tbl>
    <w:p w14:paraId="13283A3D" w14:textId="77777777" w:rsidR="002210A1" w:rsidRDefault="002210A1" w:rsidP="00C805C2">
      <w:pPr>
        <w:spacing w:line="240" w:lineRule="auto"/>
        <w:rPr>
          <w:rFonts w:asciiTheme="minorHAnsi" w:hAnsiTheme="minorHAnsi" w:cstheme="minorHAnsi"/>
          <w:sz w:val="20"/>
          <w:szCs w:val="20"/>
          <w:lang w:val="es-CL"/>
        </w:rPr>
      </w:pPr>
    </w:p>
    <w:p w14:paraId="01850250" w14:textId="6D934E5B" w:rsidR="00BC0342" w:rsidRPr="00F635D9" w:rsidRDefault="00826296" w:rsidP="00BC0342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6" w:name="_Toc183694480"/>
      <w:r>
        <w:rPr>
          <w:rFonts w:asciiTheme="minorHAnsi" w:hAnsiTheme="minorHAnsi" w:cstheme="minorHAnsi"/>
          <w:szCs w:val="28"/>
        </w:rPr>
        <w:lastRenderedPageBreak/>
        <w:t>Configuración del entorno</w:t>
      </w:r>
      <w:bookmarkEnd w:id="6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BC0342" w:rsidRPr="00F635D9" w14:paraId="768FBEFE" w14:textId="77777777" w:rsidTr="00CB241D">
        <w:trPr>
          <w:trHeight w:val="3818"/>
        </w:trPr>
        <w:tc>
          <w:tcPr>
            <w:tcW w:w="10511" w:type="dxa"/>
            <w:shd w:val="clear" w:color="auto" w:fill="auto"/>
          </w:tcPr>
          <w:p w14:paraId="66B65B40" w14:textId="77777777" w:rsidR="00BC0342" w:rsidRPr="00F635D9" w:rsidRDefault="00BC0342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2D04370B" w14:textId="77777777" w:rsidR="00BC0342" w:rsidRDefault="00D45A83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Configurar el entorno es sencillo, solo debe ejecutar la ruta o recorrido por la página web, a través de J</w:t>
            </w:r>
            <w:r w:rsidR="00253599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eter</w:t>
            </w:r>
            <w:r w:rsidR="00253599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.</w:t>
            </w:r>
          </w:p>
          <w:p w14:paraId="13ED58A6" w14:textId="77777777" w:rsidR="00253599" w:rsidRDefault="00253599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1CEFC41D" w14:textId="7426D502" w:rsidR="00253599" w:rsidRPr="000A77D8" w:rsidRDefault="00253599" w:rsidP="000A77D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0A77D8">
              <w:rPr>
                <w:rFonts w:cstheme="minorHAnsi"/>
                <w:sz w:val="20"/>
                <w:szCs w:val="20"/>
                <w:lang w:val="es-CL"/>
              </w:rPr>
              <w:t xml:space="preserve">Abre JMeter y realiza un recorrido funcional en la aplicación web bajo </w:t>
            </w:r>
            <w:r w:rsidR="00A9167D" w:rsidRPr="000A77D8">
              <w:rPr>
                <w:rFonts w:cstheme="minorHAnsi"/>
                <w:sz w:val="20"/>
                <w:szCs w:val="20"/>
                <w:lang w:val="es-CL"/>
              </w:rPr>
              <w:t>prueba</w:t>
            </w:r>
            <w:r w:rsidR="00A9167D">
              <w:rPr>
                <w:rFonts w:cstheme="minorHAnsi"/>
                <w:sz w:val="20"/>
                <w:szCs w:val="20"/>
                <w:lang w:val="es-CL"/>
              </w:rPr>
              <w:t xml:space="preserve"> (</w:t>
            </w:r>
            <w:r w:rsidR="000A77D8">
              <w:rPr>
                <w:rFonts w:cstheme="minorHAnsi"/>
                <w:sz w:val="20"/>
                <w:szCs w:val="20"/>
                <w:lang w:val="es-CL"/>
              </w:rPr>
              <w:t xml:space="preserve">De no saber cómo configurar el entorno de Jmeter, revisar </w:t>
            </w:r>
            <w:r w:rsidR="000A77D8" w:rsidRPr="00A9167D">
              <w:rPr>
                <w:rFonts w:cstheme="minorHAnsi"/>
                <w:b/>
                <w:bCs/>
                <w:sz w:val="20"/>
                <w:szCs w:val="20"/>
                <w:lang w:val="es-CL"/>
              </w:rPr>
              <w:t xml:space="preserve">Guía de </w:t>
            </w:r>
            <w:r w:rsidR="00A9167D" w:rsidRPr="00A9167D">
              <w:rPr>
                <w:rFonts w:cstheme="minorHAnsi"/>
                <w:b/>
                <w:bCs/>
                <w:sz w:val="20"/>
                <w:szCs w:val="20"/>
                <w:lang w:val="es-CL"/>
              </w:rPr>
              <w:t>usuario</w:t>
            </w:r>
            <w:r w:rsidR="00A9167D">
              <w:rPr>
                <w:rFonts w:cstheme="minorHAnsi"/>
                <w:sz w:val="20"/>
                <w:szCs w:val="20"/>
                <w:lang w:val="es-CL"/>
              </w:rPr>
              <w:t>)</w:t>
            </w:r>
            <w:r w:rsidRPr="000A77D8">
              <w:rPr>
                <w:rFonts w:cstheme="minorHAnsi"/>
                <w:sz w:val="20"/>
                <w:szCs w:val="20"/>
                <w:lang w:val="es-CL"/>
              </w:rPr>
              <w:t>.</w:t>
            </w:r>
          </w:p>
          <w:p w14:paraId="4E13C0C6" w14:textId="77777777" w:rsidR="00A9167D" w:rsidRDefault="00253599" w:rsidP="00A9167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0A77D8">
              <w:rPr>
                <w:rFonts w:cstheme="minorHAnsi"/>
                <w:sz w:val="20"/>
                <w:szCs w:val="20"/>
                <w:lang w:val="es-CL"/>
              </w:rPr>
              <w:t xml:space="preserve">Guarda el recorrido en </w:t>
            </w:r>
            <w:r w:rsidR="000A77D8" w:rsidRPr="000A77D8">
              <w:rPr>
                <w:rFonts w:cstheme="minorHAnsi"/>
                <w:sz w:val="20"/>
                <w:szCs w:val="20"/>
                <w:lang w:val="es-CL"/>
              </w:rPr>
              <w:t>formato jmx</w:t>
            </w:r>
            <w:r w:rsidR="00A9167D">
              <w:rPr>
                <w:rFonts w:cstheme="minorHAnsi"/>
                <w:sz w:val="20"/>
                <w:szCs w:val="20"/>
                <w:lang w:val="es-CL"/>
              </w:rPr>
              <w:t>.</w:t>
            </w:r>
          </w:p>
          <w:p w14:paraId="146D0530" w14:textId="77777777" w:rsidR="00A9167D" w:rsidRDefault="00E8143D" w:rsidP="00A9167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s-CL"/>
              </w:rPr>
            </w:pPr>
            <w:r>
              <w:rPr>
                <w:rFonts w:cstheme="minorHAnsi"/>
                <w:sz w:val="20"/>
                <w:szCs w:val="20"/>
                <w:lang w:val="es-CL"/>
              </w:rPr>
              <w:t>Debes Cambiar el nombre al Archivo a “test”</w:t>
            </w:r>
            <w:r w:rsidR="0060124C">
              <w:rPr>
                <w:rFonts w:cstheme="minorHAnsi"/>
                <w:sz w:val="20"/>
                <w:szCs w:val="20"/>
                <w:lang w:val="es-CL"/>
              </w:rPr>
              <w:t xml:space="preserve"> y otra copia con “test2”</w:t>
            </w:r>
            <w:r w:rsidR="00615DF2">
              <w:rPr>
                <w:rFonts w:cstheme="minorHAnsi"/>
                <w:sz w:val="20"/>
                <w:szCs w:val="20"/>
                <w:lang w:val="es-CL"/>
              </w:rPr>
              <w:t>.</w:t>
            </w:r>
          </w:p>
          <w:p w14:paraId="392E6B5B" w14:textId="77777777" w:rsidR="0060124C" w:rsidRPr="00ED1711" w:rsidRDefault="0060124C" w:rsidP="00A9167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s-CL"/>
              </w:rPr>
            </w:pPr>
            <w:r>
              <w:rPr>
                <w:rFonts w:cstheme="minorHAnsi"/>
                <w:sz w:val="20"/>
                <w:szCs w:val="20"/>
                <w:lang w:val="es-CL"/>
              </w:rPr>
              <w:t xml:space="preserve">Luego de ya tener tus archivos jmx, debes subirlo a la carpeta del proyecto </w:t>
            </w:r>
            <w:r w:rsidRPr="0060124C">
              <w:rPr>
                <w:rFonts w:cstheme="minorHAnsi"/>
                <w:b/>
                <w:bCs/>
                <w:sz w:val="20"/>
                <w:szCs w:val="20"/>
                <w:lang w:val="es-CL"/>
              </w:rPr>
              <w:t>testfiles</w:t>
            </w:r>
          </w:p>
          <w:p w14:paraId="50721979" w14:textId="77777777" w:rsidR="00ED1711" w:rsidRDefault="00ED1711" w:rsidP="00ED1711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4AE5A670" w14:textId="77777777" w:rsidR="00ED1711" w:rsidRDefault="00ED1711" w:rsidP="00ED171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ED1711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Luego de cumplir estos pasos tu entorno esta listo para que Robot Pentester Pueda funcionar.</w:t>
            </w:r>
          </w:p>
          <w:p w14:paraId="0D1F101E" w14:textId="77777777" w:rsidR="00D142F9" w:rsidRDefault="00D142F9" w:rsidP="00ED1711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7CD79C2F" w14:textId="09CCA6C2" w:rsidR="00D142F9" w:rsidRPr="00C077E2" w:rsidRDefault="00D142F9" w:rsidP="00ED1711">
            <w:pPr>
              <w:rPr>
                <w:rFonts w:cstheme="minorHAnsi"/>
                <w:b/>
                <w:bCs/>
                <w:sz w:val="20"/>
                <w:szCs w:val="20"/>
                <w:lang w:val="es-CL"/>
              </w:rPr>
            </w:pPr>
            <w:r w:rsidRPr="00C077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Ahora</w:t>
            </w:r>
            <w:r w:rsidR="00C077E2" w:rsidRPr="00C077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,</w:t>
            </w:r>
            <w:r w:rsidRPr="00C077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 xml:space="preserve"> para aprender a ejecutar el Robot y levantar los contenedores </w:t>
            </w:r>
            <w:r w:rsidR="00C077E2" w:rsidRPr="00C077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por favor, dirigirse al Anexo Manual de usuario</w:t>
            </w:r>
            <w:r w:rsidR="00C077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.</w:t>
            </w:r>
          </w:p>
        </w:tc>
      </w:tr>
    </w:tbl>
    <w:p w14:paraId="2DFBBFB9" w14:textId="77777777" w:rsidR="00E005D5" w:rsidRDefault="00E005D5" w:rsidP="00C805C2">
      <w:pPr>
        <w:spacing w:line="240" w:lineRule="auto"/>
        <w:rPr>
          <w:rFonts w:asciiTheme="minorHAnsi" w:hAnsiTheme="minorHAnsi" w:cstheme="minorHAnsi"/>
          <w:sz w:val="20"/>
          <w:szCs w:val="20"/>
          <w:lang w:val="es-CL"/>
        </w:rPr>
      </w:pPr>
    </w:p>
    <w:p w14:paraId="1DBE52B1" w14:textId="58E21454" w:rsidR="00E005D5" w:rsidRPr="00F635D9" w:rsidRDefault="00ED0590" w:rsidP="00E005D5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7" w:name="_Toc183694481"/>
      <w:r>
        <w:rPr>
          <w:rFonts w:asciiTheme="minorHAnsi" w:hAnsiTheme="minorHAnsi" w:cstheme="minorHAnsi"/>
          <w:szCs w:val="28"/>
        </w:rPr>
        <w:t>Actualización</w:t>
      </w:r>
      <w:bookmarkEnd w:id="7"/>
      <w:r>
        <w:rPr>
          <w:rFonts w:asciiTheme="minorHAnsi" w:hAnsiTheme="minorHAnsi" w:cstheme="minorHAnsi"/>
          <w:szCs w:val="28"/>
        </w:rPr>
        <w:t xml:space="preserve"> </w:t>
      </w:r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E005D5" w:rsidRPr="00F635D9" w14:paraId="28F581A3" w14:textId="77777777" w:rsidTr="00015D9C">
        <w:trPr>
          <w:trHeight w:val="3377"/>
        </w:trPr>
        <w:tc>
          <w:tcPr>
            <w:tcW w:w="10511" w:type="dxa"/>
            <w:shd w:val="clear" w:color="auto" w:fill="auto"/>
          </w:tcPr>
          <w:p w14:paraId="297722F3" w14:textId="77777777" w:rsidR="00E005D5" w:rsidRPr="00F635D9" w:rsidRDefault="00E005D5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450F618B" w14:textId="77777777" w:rsidR="00E005D5" w:rsidRDefault="00CE1861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Para actualizar el robot a su ultima versión, debes copiar los cambios hechos en el proyecto, no es necesario que instales todo de nuevo solo necesitas seguir los siguientes pasos:</w:t>
            </w:r>
          </w:p>
          <w:p w14:paraId="69868C27" w14:textId="77777777" w:rsidR="00CE1861" w:rsidRDefault="00CE1861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1D3BB18C" w14:textId="3B1419DE" w:rsidR="00B27FA3" w:rsidRDefault="001D5B25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Ejecutar el siguiente comando en la terminal para </w:t>
            </w:r>
            <w:r w:rsidR="00B27FA3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detener los contenedores, recuerda tener abierto Docker.</w:t>
            </w:r>
          </w:p>
          <w:p w14:paraId="348E08B4" w14:textId="77777777" w:rsidR="00CE1861" w:rsidRDefault="001D5B25" w:rsidP="00B27FA3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B27FA3">
              <w:rPr>
                <w:rFonts w:cstheme="minorHAnsi"/>
                <w:sz w:val="20"/>
                <w:szCs w:val="20"/>
                <w:lang w:val="es-CL"/>
              </w:rPr>
              <w:t>docker-compose down</w:t>
            </w:r>
          </w:p>
          <w:p w14:paraId="5904D1EA" w14:textId="77777777" w:rsidR="00B27FA3" w:rsidRDefault="00B27FA3" w:rsidP="00B27FA3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1358D92F" w14:textId="77777777" w:rsidR="00B27FA3" w:rsidRPr="00FB1DD9" w:rsidRDefault="00B27FA3" w:rsidP="00B27FA3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FB1DD9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Luego ejecutar </w:t>
            </w:r>
            <w:r w:rsidR="00FB1DD9" w:rsidRPr="00FB1DD9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el comando para obtener los últimos cambios:</w:t>
            </w:r>
          </w:p>
          <w:p w14:paraId="35A83233" w14:textId="77777777" w:rsidR="00FB1DD9" w:rsidRDefault="00FB1DD9" w:rsidP="00FB1DD9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  <w:lang w:val="es-CL"/>
              </w:rPr>
            </w:pPr>
            <w:r w:rsidRPr="00FB1DD9">
              <w:rPr>
                <w:rFonts w:cstheme="minorHAnsi"/>
                <w:sz w:val="20"/>
                <w:szCs w:val="20"/>
                <w:lang w:val="es-CL"/>
              </w:rPr>
              <w:t>git pull origin mai</w:t>
            </w:r>
            <w:r w:rsidR="00015D9C">
              <w:rPr>
                <w:rFonts w:cstheme="minorHAnsi"/>
                <w:sz w:val="20"/>
                <w:szCs w:val="20"/>
                <w:lang w:val="es-CL"/>
              </w:rPr>
              <w:t>n</w:t>
            </w:r>
          </w:p>
          <w:p w14:paraId="6B60167E" w14:textId="77777777" w:rsidR="00015D9C" w:rsidRDefault="00015D9C" w:rsidP="00015D9C">
            <w:pPr>
              <w:rPr>
                <w:rFonts w:cstheme="minorHAnsi"/>
                <w:sz w:val="20"/>
                <w:szCs w:val="20"/>
                <w:lang w:val="es-CL"/>
              </w:rPr>
            </w:pPr>
          </w:p>
          <w:p w14:paraId="5A84852A" w14:textId="47589857" w:rsidR="00015D9C" w:rsidRPr="00015D9C" w:rsidRDefault="00015D9C" w:rsidP="00015D9C">
            <w:pPr>
              <w:rPr>
                <w:rFonts w:cstheme="minorHAnsi"/>
                <w:sz w:val="20"/>
                <w:szCs w:val="20"/>
                <w:lang w:val="es-CL"/>
              </w:rPr>
            </w:pPr>
            <w:r w:rsidRPr="00015D9C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Al finalizar eso, solo vuelves a ejecutar el Robot y listo, ya tendrías las ultimas actualizaciones del proyecto</w:t>
            </w:r>
          </w:p>
        </w:tc>
      </w:tr>
    </w:tbl>
    <w:p w14:paraId="1385EF2A" w14:textId="77777777" w:rsidR="00E005D5" w:rsidRDefault="00E005D5" w:rsidP="00C805C2">
      <w:pPr>
        <w:spacing w:line="240" w:lineRule="auto"/>
        <w:rPr>
          <w:rFonts w:asciiTheme="minorHAnsi" w:hAnsiTheme="minorHAnsi" w:cstheme="minorHAnsi"/>
          <w:sz w:val="20"/>
          <w:szCs w:val="20"/>
          <w:lang w:val="es-CL"/>
        </w:rPr>
      </w:pPr>
    </w:p>
    <w:p w14:paraId="3A908177" w14:textId="37C65D00" w:rsidR="00015D9C" w:rsidRPr="00F635D9" w:rsidRDefault="00015D9C" w:rsidP="00015D9C">
      <w:pPr>
        <w:pStyle w:val="Ttulo1"/>
        <w:numPr>
          <w:ilvl w:val="0"/>
          <w:numId w:val="1"/>
        </w:numPr>
        <w:spacing w:line="240" w:lineRule="auto"/>
        <w:ind w:left="360"/>
        <w:rPr>
          <w:rFonts w:asciiTheme="minorHAnsi" w:hAnsiTheme="minorHAnsi" w:cstheme="minorHAnsi"/>
          <w:szCs w:val="28"/>
        </w:rPr>
      </w:pPr>
      <w:bookmarkStart w:id="8" w:name="_Toc183694482"/>
      <w:r>
        <w:rPr>
          <w:rFonts w:asciiTheme="minorHAnsi" w:hAnsiTheme="minorHAnsi" w:cstheme="minorHAnsi"/>
          <w:szCs w:val="28"/>
        </w:rPr>
        <w:t>Referencias</w:t>
      </w:r>
      <w:bookmarkEnd w:id="8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015D9C" w:rsidRPr="00F635D9" w14:paraId="3F453862" w14:textId="77777777" w:rsidTr="00CB241D">
        <w:trPr>
          <w:trHeight w:val="3377"/>
        </w:trPr>
        <w:tc>
          <w:tcPr>
            <w:tcW w:w="10511" w:type="dxa"/>
            <w:shd w:val="clear" w:color="auto" w:fill="auto"/>
          </w:tcPr>
          <w:p w14:paraId="54C381E1" w14:textId="77777777" w:rsidR="00015D9C" w:rsidRPr="00F635D9" w:rsidRDefault="00015D9C" w:rsidP="00CB241D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28511866" w14:textId="77777777" w:rsidR="00C178A7" w:rsidRPr="00C178A7" w:rsidRDefault="00C178A7" w:rsidP="00C178A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</w:pPr>
            <w:r w:rsidRPr="00C178A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Docker y Docker Compose</w:t>
            </w:r>
          </w:p>
          <w:p w14:paraId="4A21C131" w14:textId="77777777" w:rsidR="00C178A7" w:rsidRPr="00C178A7" w:rsidRDefault="00C178A7" w:rsidP="00C178A7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C178A7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Comandos básicos para instalar y verificar Docker:</w:t>
            </w:r>
          </w:p>
          <w:p w14:paraId="0BFD613A" w14:textId="43417E0A" w:rsidR="00C178A7" w:rsidRPr="00C178A7" w:rsidRDefault="00C178A7" w:rsidP="00C178A7">
            <w:pPr>
              <w:numPr>
                <w:ilvl w:val="1"/>
                <w:numId w:val="17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C178A7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Fuente oficial: </w:t>
            </w:r>
            <w:r w:rsidR="00D8280F" w:rsidRPr="008468C2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https://docs.docker.com/</w:t>
            </w:r>
          </w:p>
          <w:p w14:paraId="12879B2E" w14:textId="4E9E0EC7" w:rsidR="00C178A7" w:rsidRPr="00C178A7" w:rsidRDefault="00C178A7" w:rsidP="00C178A7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C178A7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Uso de docker-compose up:</w:t>
            </w:r>
            <w:r w:rsidR="00D8280F" w:rsidRPr="008468C2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</w:t>
            </w:r>
          </w:p>
          <w:p w14:paraId="7758F485" w14:textId="5F490CDA" w:rsidR="00C178A7" w:rsidRPr="008468C2" w:rsidRDefault="00C178A7" w:rsidP="00C178A7">
            <w:pPr>
              <w:numPr>
                <w:ilvl w:val="1"/>
                <w:numId w:val="17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C178A7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Fuente oficial: </w:t>
            </w:r>
            <w:hyperlink r:id="rId14" w:history="1">
              <w:r w:rsidR="00536944" w:rsidRPr="008468C2">
                <w:rPr>
                  <w:rFonts w:asciiTheme="minorHAnsi" w:hAnsiTheme="minorHAnsi"/>
                  <w:lang w:val="es-CL"/>
                </w:rPr>
                <w:t>https://docs.docker.com/compose/</w:t>
              </w:r>
            </w:hyperlink>
          </w:p>
          <w:p w14:paraId="255DB619" w14:textId="77777777" w:rsidR="00536944" w:rsidRPr="008468C2" w:rsidRDefault="00536944" w:rsidP="00536944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2A2E062A" w14:textId="77777777" w:rsidR="00536944" w:rsidRPr="00536944" w:rsidRDefault="00536944" w:rsidP="005369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</w:pPr>
            <w:r w:rsidRPr="0053694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JMeter</w:t>
            </w:r>
          </w:p>
          <w:p w14:paraId="42AF3D98" w14:textId="656F34EE" w:rsidR="00536944" w:rsidRPr="00536944" w:rsidRDefault="00536944" w:rsidP="00536944">
            <w:pPr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536944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Instalación de Apache JMeter:</w:t>
            </w:r>
          </w:p>
          <w:p w14:paraId="57DABCDF" w14:textId="5C2BAC92" w:rsidR="00536944" w:rsidRPr="008468C2" w:rsidRDefault="00536944" w:rsidP="00536944">
            <w:pPr>
              <w:numPr>
                <w:ilvl w:val="1"/>
                <w:numId w:val="18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536944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Fuente oficial: </w:t>
            </w:r>
            <w:hyperlink r:id="rId15" w:history="1">
              <w:r w:rsidR="00820D1F" w:rsidRPr="008468C2">
                <w:rPr>
                  <w:rFonts w:asciiTheme="minorHAnsi" w:hAnsiTheme="minorHAnsi"/>
                  <w:lang w:val="es-CL"/>
                </w:rPr>
                <w:t>https://jmeter.apache.org/</w:t>
              </w:r>
            </w:hyperlink>
          </w:p>
          <w:p w14:paraId="3D8CD78E" w14:textId="77777777" w:rsidR="00820D1F" w:rsidRPr="008468C2" w:rsidRDefault="00820D1F" w:rsidP="00820D1F">
            <w:p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</w:p>
          <w:p w14:paraId="62D60308" w14:textId="77777777" w:rsidR="00820D1F" w:rsidRPr="00820D1F" w:rsidRDefault="00820D1F" w:rsidP="00820D1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</w:pPr>
            <w:r w:rsidRPr="00820D1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L"/>
              </w:rPr>
              <w:t>Git</w:t>
            </w:r>
          </w:p>
          <w:p w14:paraId="473F3CEC" w14:textId="77777777" w:rsidR="00820D1F" w:rsidRPr="00820D1F" w:rsidRDefault="00820D1F" w:rsidP="00820D1F">
            <w:pPr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820D1F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>Uso del comando git clone y git pull:</w:t>
            </w:r>
          </w:p>
          <w:p w14:paraId="1AE92DA1" w14:textId="10382C86" w:rsidR="00820D1F" w:rsidRPr="00536944" w:rsidRDefault="00820D1F" w:rsidP="00820D1F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sz w:val="20"/>
                <w:szCs w:val="20"/>
                <w:lang w:val="es-CL"/>
              </w:rPr>
            </w:pPr>
            <w:r w:rsidRPr="00820D1F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Fuente oficial: </w:t>
            </w:r>
            <w:hyperlink r:id="rId16" w:history="1">
              <w:r w:rsidRPr="008468C2">
                <w:rPr>
                  <w:rFonts w:asciiTheme="minorHAnsi" w:hAnsiTheme="minorHAnsi"/>
                  <w:lang w:val="es-CL"/>
                </w:rPr>
                <w:t>https://git-scm.com/doc</w:t>
              </w:r>
            </w:hyperlink>
            <w:r w:rsidRPr="008468C2">
              <w:rPr>
                <w:rFonts w:asciiTheme="minorHAnsi" w:hAnsiTheme="minorHAnsi" w:cstheme="minorHAnsi"/>
                <w:sz w:val="20"/>
                <w:szCs w:val="20"/>
                <w:lang w:val="es-CL"/>
              </w:rPr>
              <w:t xml:space="preserve"> </w:t>
            </w:r>
          </w:p>
          <w:p w14:paraId="2F5A88F7" w14:textId="36A516C3" w:rsidR="00015D9C" w:rsidRPr="00015D9C" w:rsidRDefault="00015D9C" w:rsidP="00CB241D">
            <w:pPr>
              <w:rPr>
                <w:rFonts w:cstheme="minorHAnsi"/>
                <w:sz w:val="20"/>
                <w:szCs w:val="20"/>
                <w:lang w:val="es-CL"/>
              </w:rPr>
            </w:pPr>
          </w:p>
        </w:tc>
      </w:tr>
    </w:tbl>
    <w:p w14:paraId="4EE822EB" w14:textId="77777777" w:rsidR="00015D9C" w:rsidRPr="00F635D9" w:rsidRDefault="00015D9C" w:rsidP="008468C2">
      <w:pPr>
        <w:spacing w:line="240" w:lineRule="auto"/>
        <w:rPr>
          <w:rFonts w:asciiTheme="minorHAnsi" w:hAnsiTheme="minorHAnsi" w:cstheme="minorHAnsi"/>
          <w:sz w:val="20"/>
          <w:szCs w:val="20"/>
          <w:lang w:val="es-CL"/>
        </w:rPr>
      </w:pPr>
    </w:p>
    <w:sectPr w:rsidR="00015D9C" w:rsidRPr="00F635D9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2E62" w14:textId="77777777" w:rsidR="003A0B53" w:rsidRDefault="003A0B53" w:rsidP="00480F66">
      <w:pPr>
        <w:spacing w:after="0" w:line="240" w:lineRule="auto"/>
      </w:pPr>
      <w:r>
        <w:separator/>
      </w:r>
    </w:p>
  </w:endnote>
  <w:endnote w:type="continuationSeparator" w:id="0">
    <w:p w14:paraId="3CD76463" w14:textId="77777777" w:rsidR="003A0B53" w:rsidRDefault="003A0B53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E5798" w14:textId="77777777" w:rsidR="00C37AAF" w:rsidRPr="00770091" w:rsidRDefault="00C37AAF" w:rsidP="00770091">
    <w:pPr>
      <w:pStyle w:val="Piedepgina"/>
      <w:tabs>
        <w:tab w:val="clear" w:pos="9360"/>
        <w:tab w:val="right" w:pos="10440"/>
      </w:tabs>
      <w:spacing w:line="360" w:lineRule="auto"/>
    </w:pPr>
    <w:r w:rsidRPr="00770091">
      <w:rPr>
        <w:sz w:val="20"/>
      </w:rPr>
      <w:tab/>
    </w:r>
    <w:r w:rsidRPr="00770091">
      <w:rPr>
        <w:sz w:val="20"/>
      </w:rPr>
      <w:tab/>
      <w:t xml:space="preserve">Página </w:t>
    </w:r>
    <w:r w:rsidRPr="00770091">
      <w:rPr>
        <w:sz w:val="20"/>
      </w:rPr>
      <w:fldChar w:fldCharType="begin"/>
    </w:r>
    <w:r w:rsidRPr="00770091">
      <w:rPr>
        <w:sz w:val="20"/>
      </w:rPr>
      <w:instrText xml:space="preserve"> PAGE  \* Arabic  \* MERGEFORMAT </w:instrText>
    </w:r>
    <w:r w:rsidRPr="00770091">
      <w:rPr>
        <w:sz w:val="20"/>
      </w:rPr>
      <w:fldChar w:fldCharType="separate"/>
    </w:r>
    <w:r w:rsidR="003F00E0">
      <w:rPr>
        <w:noProof/>
        <w:sz w:val="20"/>
      </w:rPr>
      <w:t>10</w:t>
    </w:r>
    <w:r w:rsidRPr="00770091">
      <w:rPr>
        <w:sz w:val="20"/>
      </w:rPr>
      <w:fldChar w:fldCharType="end"/>
    </w:r>
    <w:r w:rsidRPr="00770091">
      <w:rPr>
        <w:sz w:val="20"/>
      </w:rPr>
      <w:t xml:space="preserve"> de </w:t>
    </w:r>
    <w:r w:rsidRPr="00770091">
      <w:rPr>
        <w:sz w:val="20"/>
      </w:rPr>
      <w:fldChar w:fldCharType="begin"/>
    </w:r>
    <w:r w:rsidRPr="00770091">
      <w:rPr>
        <w:sz w:val="20"/>
      </w:rPr>
      <w:instrText xml:space="preserve"> NUMPAGES  \* Arabic  \* MERGEFORMAT </w:instrText>
    </w:r>
    <w:r w:rsidRPr="00770091">
      <w:rPr>
        <w:sz w:val="20"/>
      </w:rPr>
      <w:fldChar w:fldCharType="separate"/>
    </w:r>
    <w:r w:rsidR="003F00E0">
      <w:rPr>
        <w:noProof/>
        <w:sz w:val="20"/>
      </w:rPr>
      <w:t>11</w:t>
    </w:r>
    <w:r w:rsidRPr="00770091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8B7D" w14:textId="77777777" w:rsidR="00C37AAF" w:rsidRPr="00C805C2" w:rsidRDefault="00C37AAF" w:rsidP="00C805C2">
    <w:pPr>
      <w:pStyle w:val="Piedepgina"/>
      <w:tabs>
        <w:tab w:val="clear" w:pos="9360"/>
        <w:tab w:val="right" w:pos="10440"/>
      </w:tabs>
      <w:spacing w:line="360" w:lineRule="auto"/>
      <w:rPr>
        <w:bCs/>
        <w:sz w:val="20"/>
      </w:rPr>
    </w:pPr>
    <w:r>
      <w:rPr>
        <w:bCs/>
        <w:sz w:val="20"/>
      </w:rPr>
      <w:tab/>
    </w:r>
    <w:r w:rsidRPr="00C805C2">
      <w:rPr>
        <w:bCs/>
        <w:sz w:val="20"/>
      </w:rPr>
      <w:tab/>
    </w:r>
    <w:r w:rsidRPr="00C805C2">
      <w:rPr>
        <w:sz w:val="20"/>
      </w:rPr>
      <w:t xml:space="preserve">Página </w:t>
    </w:r>
    <w:r w:rsidRPr="00C805C2">
      <w:rPr>
        <w:bCs/>
        <w:sz w:val="20"/>
      </w:rPr>
      <w:fldChar w:fldCharType="begin"/>
    </w:r>
    <w:r w:rsidRPr="00C805C2">
      <w:rPr>
        <w:bCs/>
        <w:sz w:val="20"/>
      </w:rPr>
      <w:instrText xml:space="preserve"> PAGE  \* Arabic  \* MERGEFORMAT </w:instrText>
    </w:r>
    <w:r w:rsidRPr="00C805C2">
      <w:rPr>
        <w:bCs/>
        <w:sz w:val="20"/>
      </w:rPr>
      <w:fldChar w:fldCharType="separate"/>
    </w:r>
    <w:r w:rsidR="003F00E0">
      <w:rPr>
        <w:bCs/>
        <w:noProof/>
        <w:sz w:val="20"/>
      </w:rPr>
      <w:t>11</w:t>
    </w:r>
    <w:r w:rsidRPr="00C805C2">
      <w:rPr>
        <w:bCs/>
        <w:sz w:val="20"/>
      </w:rPr>
      <w:fldChar w:fldCharType="end"/>
    </w:r>
    <w:r w:rsidRPr="00C805C2">
      <w:rPr>
        <w:sz w:val="20"/>
      </w:rPr>
      <w:t xml:space="preserve"> de </w:t>
    </w:r>
    <w:r w:rsidRPr="00C805C2">
      <w:rPr>
        <w:bCs/>
        <w:sz w:val="20"/>
      </w:rPr>
      <w:fldChar w:fldCharType="begin"/>
    </w:r>
    <w:r w:rsidRPr="00C805C2">
      <w:rPr>
        <w:bCs/>
        <w:sz w:val="20"/>
      </w:rPr>
      <w:instrText xml:space="preserve"> NUMPAGES  \* Arabic  \* MERGEFORMAT </w:instrText>
    </w:r>
    <w:r w:rsidRPr="00C805C2">
      <w:rPr>
        <w:bCs/>
        <w:sz w:val="20"/>
      </w:rPr>
      <w:fldChar w:fldCharType="separate"/>
    </w:r>
    <w:r w:rsidR="003F00E0">
      <w:rPr>
        <w:bCs/>
        <w:noProof/>
        <w:sz w:val="20"/>
      </w:rPr>
      <w:t>11</w:t>
    </w:r>
    <w:r w:rsidRPr="00C805C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FA50C" w14:textId="77777777" w:rsidR="003A0B53" w:rsidRDefault="003A0B53" w:rsidP="00480F66">
      <w:pPr>
        <w:spacing w:after="0" w:line="240" w:lineRule="auto"/>
      </w:pPr>
      <w:r>
        <w:separator/>
      </w:r>
    </w:p>
  </w:footnote>
  <w:footnote w:type="continuationSeparator" w:id="0">
    <w:p w14:paraId="03938A1B" w14:textId="77777777" w:rsidR="003A0B53" w:rsidRDefault="003A0B53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E209F" w14:textId="77777777" w:rsidR="00C37AAF" w:rsidRPr="008468C2" w:rsidRDefault="00C37AAF" w:rsidP="008468C2">
    <w:pPr>
      <w:pStyle w:val="Ttulo5"/>
      <w:spacing w:line="240" w:lineRule="auto"/>
      <w:ind w:right="72"/>
      <w:jc w:val="center"/>
      <w:rPr>
        <w:color w:val="A6A6A6" w:themeColor="background1" w:themeShade="A6"/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ED193" w14:textId="77777777" w:rsidR="00C37AAF" w:rsidRPr="00C805C2" w:rsidRDefault="00C37AAF" w:rsidP="00692B21">
    <w:pPr>
      <w:pStyle w:val="Ttulo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F67"/>
    <w:multiLevelType w:val="hybridMultilevel"/>
    <w:tmpl w:val="F294B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988"/>
    <w:multiLevelType w:val="multilevel"/>
    <w:tmpl w:val="51AC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575CB"/>
    <w:multiLevelType w:val="hybridMultilevel"/>
    <w:tmpl w:val="79A06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4ED9"/>
    <w:multiLevelType w:val="hybridMultilevel"/>
    <w:tmpl w:val="09766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7378B"/>
    <w:multiLevelType w:val="hybridMultilevel"/>
    <w:tmpl w:val="257670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105D"/>
    <w:multiLevelType w:val="hybridMultilevel"/>
    <w:tmpl w:val="CFB04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A4980"/>
    <w:multiLevelType w:val="multilevel"/>
    <w:tmpl w:val="0F92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21EE5"/>
    <w:multiLevelType w:val="multilevel"/>
    <w:tmpl w:val="FF5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4127"/>
    <w:multiLevelType w:val="hybridMultilevel"/>
    <w:tmpl w:val="AF4A1D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04018814">
    <w:abstractNumId w:val="9"/>
  </w:num>
  <w:num w:numId="2" w16cid:durableId="1707594">
    <w:abstractNumId w:val="6"/>
  </w:num>
  <w:num w:numId="3" w16cid:durableId="940144176">
    <w:abstractNumId w:val="4"/>
  </w:num>
  <w:num w:numId="4" w16cid:durableId="897517890">
    <w:abstractNumId w:val="16"/>
  </w:num>
  <w:num w:numId="5" w16cid:durableId="340352634">
    <w:abstractNumId w:val="17"/>
  </w:num>
  <w:num w:numId="6" w16cid:durableId="541207765">
    <w:abstractNumId w:val="14"/>
  </w:num>
  <w:num w:numId="7" w16cid:durableId="1379403469">
    <w:abstractNumId w:val="13"/>
  </w:num>
  <w:num w:numId="8" w16cid:durableId="2020572574">
    <w:abstractNumId w:val="7"/>
  </w:num>
  <w:num w:numId="9" w16cid:durableId="1353190326">
    <w:abstractNumId w:val="10"/>
  </w:num>
  <w:num w:numId="10" w16cid:durableId="2009019663">
    <w:abstractNumId w:val="18"/>
  </w:num>
  <w:num w:numId="11" w16cid:durableId="246234857">
    <w:abstractNumId w:val="8"/>
  </w:num>
  <w:num w:numId="12" w16cid:durableId="1904367728">
    <w:abstractNumId w:val="2"/>
  </w:num>
  <w:num w:numId="13" w16cid:durableId="1952663917">
    <w:abstractNumId w:val="5"/>
  </w:num>
  <w:num w:numId="14" w16cid:durableId="158544758">
    <w:abstractNumId w:val="0"/>
  </w:num>
  <w:num w:numId="15" w16cid:durableId="1413771134">
    <w:abstractNumId w:val="3"/>
  </w:num>
  <w:num w:numId="16" w16cid:durableId="1073434033">
    <w:abstractNumId w:val="15"/>
  </w:num>
  <w:num w:numId="17" w16cid:durableId="339698901">
    <w:abstractNumId w:val="1"/>
  </w:num>
  <w:num w:numId="18" w16cid:durableId="75713956">
    <w:abstractNumId w:val="11"/>
  </w:num>
  <w:num w:numId="19" w16cid:durableId="1068766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513061"/>
    <w:rsid w:val="000124C0"/>
    <w:rsid w:val="00015D9C"/>
    <w:rsid w:val="000439D0"/>
    <w:rsid w:val="00043B56"/>
    <w:rsid w:val="000445F4"/>
    <w:rsid w:val="000462B4"/>
    <w:rsid w:val="0004771F"/>
    <w:rsid w:val="0005499B"/>
    <w:rsid w:val="000555F6"/>
    <w:rsid w:val="00066D26"/>
    <w:rsid w:val="00084DC6"/>
    <w:rsid w:val="000A0D22"/>
    <w:rsid w:val="000A77D8"/>
    <w:rsid w:val="000D4FA0"/>
    <w:rsid w:val="000E13F9"/>
    <w:rsid w:val="00104901"/>
    <w:rsid w:val="00104E3A"/>
    <w:rsid w:val="0011067C"/>
    <w:rsid w:val="00114717"/>
    <w:rsid w:val="001228CB"/>
    <w:rsid w:val="00123BB8"/>
    <w:rsid w:val="00130D91"/>
    <w:rsid w:val="00143339"/>
    <w:rsid w:val="00144067"/>
    <w:rsid w:val="00184DC6"/>
    <w:rsid w:val="00186202"/>
    <w:rsid w:val="001877F7"/>
    <w:rsid w:val="00190F50"/>
    <w:rsid w:val="001A628F"/>
    <w:rsid w:val="001C6DA8"/>
    <w:rsid w:val="001D5B25"/>
    <w:rsid w:val="001F075B"/>
    <w:rsid w:val="00206A16"/>
    <w:rsid w:val="00217BFB"/>
    <w:rsid w:val="002210A1"/>
    <w:rsid w:val="00223549"/>
    <w:rsid w:val="002374C7"/>
    <w:rsid w:val="00250EF4"/>
    <w:rsid w:val="00253599"/>
    <w:rsid w:val="00274428"/>
    <w:rsid w:val="0027725D"/>
    <w:rsid w:val="00282390"/>
    <w:rsid w:val="002A1AB8"/>
    <w:rsid w:val="002A25C0"/>
    <w:rsid w:val="002B385A"/>
    <w:rsid w:val="002D5E3D"/>
    <w:rsid w:val="002E065B"/>
    <w:rsid w:val="002F268F"/>
    <w:rsid w:val="00314474"/>
    <w:rsid w:val="003210AB"/>
    <w:rsid w:val="00335259"/>
    <w:rsid w:val="003364C2"/>
    <w:rsid w:val="00341FCC"/>
    <w:rsid w:val="00342FAB"/>
    <w:rsid w:val="00397870"/>
    <w:rsid w:val="00397DBE"/>
    <w:rsid w:val="003A0B53"/>
    <w:rsid w:val="003B37F1"/>
    <w:rsid w:val="003C44FC"/>
    <w:rsid w:val="003C6D62"/>
    <w:rsid w:val="003D4B4C"/>
    <w:rsid w:val="003F00E0"/>
    <w:rsid w:val="0040361B"/>
    <w:rsid w:val="00410889"/>
    <w:rsid w:val="00414587"/>
    <w:rsid w:val="00424A44"/>
    <w:rsid w:val="00425A77"/>
    <w:rsid w:val="0043357A"/>
    <w:rsid w:val="00434028"/>
    <w:rsid w:val="00440BD7"/>
    <w:rsid w:val="00443CC7"/>
    <w:rsid w:val="004449AC"/>
    <w:rsid w:val="004456DC"/>
    <w:rsid w:val="0045153B"/>
    <w:rsid w:val="0048086A"/>
    <w:rsid w:val="00480F66"/>
    <w:rsid w:val="0048129D"/>
    <w:rsid w:val="00484059"/>
    <w:rsid w:val="00494038"/>
    <w:rsid w:val="004966F4"/>
    <w:rsid w:val="004A541D"/>
    <w:rsid w:val="00513061"/>
    <w:rsid w:val="00517CA8"/>
    <w:rsid w:val="00536944"/>
    <w:rsid w:val="00537B78"/>
    <w:rsid w:val="00541C9F"/>
    <w:rsid w:val="00541D2D"/>
    <w:rsid w:val="00570608"/>
    <w:rsid w:val="0057473A"/>
    <w:rsid w:val="005B1E3F"/>
    <w:rsid w:val="005B7448"/>
    <w:rsid w:val="005F3691"/>
    <w:rsid w:val="005F4113"/>
    <w:rsid w:val="0060124C"/>
    <w:rsid w:val="006149B1"/>
    <w:rsid w:val="00615CFE"/>
    <w:rsid w:val="00615DF2"/>
    <w:rsid w:val="00621B2C"/>
    <w:rsid w:val="006224C1"/>
    <w:rsid w:val="0062611F"/>
    <w:rsid w:val="00632CB7"/>
    <w:rsid w:val="00640832"/>
    <w:rsid w:val="0064485A"/>
    <w:rsid w:val="00647EEB"/>
    <w:rsid w:val="006513AE"/>
    <w:rsid w:val="00667375"/>
    <w:rsid w:val="00671A46"/>
    <w:rsid w:val="00692B21"/>
    <w:rsid w:val="0069484E"/>
    <w:rsid w:val="006A0235"/>
    <w:rsid w:val="006C5F2C"/>
    <w:rsid w:val="00711E15"/>
    <w:rsid w:val="00722E71"/>
    <w:rsid w:val="007242AF"/>
    <w:rsid w:val="00727597"/>
    <w:rsid w:val="00727E58"/>
    <w:rsid w:val="00727EB9"/>
    <w:rsid w:val="00744401"/>
    <w:rsid w:val="0076586D"/>
    <w:rsid w:val="00770091"/>
    <w:rsid w:val="0077063E"/>
    <w:rsid w:val="00773199"/>
    <w:rsid w:val="0077541A"/>
    <w:rsid w:val="00794907"/>
    <w:rsid w:val="007A119C"/>
    <w:rsid w:val="007B62FB"/>
    <w:rsid w:val="007C2D33"/>
    <w:rsid w:val="007D3F83"/>
    <w:rsid w:val="007D4D86"/>
    <w:rsid w:val="007E79B5"/>
    <w:rsid w:val="007F744B"/>
    <w:rsid w:val="00801DF5"/>
    <w:rsid w:val="00802E66"/>
    <w:rsid w:val="008047D3"/>
    <w:rsid w:val="008106B4"/>
    <w:rsid w:val="00810C43"/>
    <w:rsid w:val="00820D1F"/>
    <w:rsid w:val="00826077"/>
    <w:rsid w:val="00826296"/>
    <w:rsid w:val="008468C2"/>
    <w:rsid w:val="00865101"/>
    <w:rsid w:val="00870E2C"/>
    <w:rsid w:val="008752AF"/>
    <w:rsid w:val="00886DDF"/>
    <w:rsid w:val="008939B0"/>
    <w:rsid w:val="008A2B06"/>
    <w:rsid w:val="008C182D"/>
    <w:rsid w:val="008D2AB6"/>
    <w:rsid w:val="008D3852"/>
    <w:rsid w:val="008D65FC"/>
    <w:rsid w:val="008D7D94"/>
    <w:rsid w:val="008F7553"/>
    <w:rsid w:val="00906570"/>
    <w:rsid w:val="0092117C"/>
    <w:rsid w:val="0092169A"/>
    <w:rsid w:val="00947186"/>
    <w:rsid w:val="00955D6F"/>
    <w:rsid w:val="009633E8"/>
    <w:rsid w:val="009749F6"/>
    <w:rsid w:val="009A177A"/>
    <w:rsid w:val="009B24E9"/>
    <w:rsid w:val="009D4B4D"/>
    <w:rsid w:val="009D56B5"/>
    <w:rsid w:val="009E4124"/>
    <w:rsid w:val="009F6ACC"/>
    <w:rsid w:val="009F740D"/>
    <w:rsid w:val="00A11A26"/>
    <w:rsid w:val="00A122C8"/>
    <w:rsid w:val="00A15E56"/>
    <w:rsid w:val="00A2674F"/>
    <w:rsid w:val="00A31D87"/>
    <w:rsid w:val="00A32F89"/>
    <w:rsid w:val="00A54153"/>
    <w:rsid w:val="00A61614"/>
    <w:rsid w:val="00A61F82"/>
    <w:rsid w:val="00A64F9A"/>
    <w:rsid w:val="00A6517C"/>
    <w:rsid w:val="00A72DB9"/>
    <w:rsid w:val="00A9167D"/>
    <w:rsid w:val="00AC41EA"/>
    <w:rsid w:val="00AC6CA2"/>
    <w:rsid w:val="00AC78FF"/>
    <w:rsid w:val="00AE3FE5"/>
    <w:rsid w:val="00AF0690"/>
    <w:rsid w:val="00B06A4A"/>
    <w:rsid w:val="00B11A9D"/>
    <w:rsid w:val="00B14E5B"/>
    <w:rsid w:val="00B27FA3"/>
    <w:rsid w:val="00B41B66"/>
    <w:rsid w:val="00B41DC3"/>
    <w:rsid w:val="00B63D63"/>
    <w:rsid w:val="00B84C2A"/>
    <w:rsid w:val="00BC0342"/>
    <w:rsid w:val="00BC4FB8"/>
    <w:rsid w:val="00BE044A"/>
    <w:rsid w:val="00BE210B"/>
    <w:rsid w:val="00BE325D"/>
    <w:rsid w:val="00BF08D2"/>
    <w:rsid w:val="00C06EC0"/>
    <w:rsid w:val="00C077E2"/>
    <w:rsid w:val="00C178A7"/>
    <w:rsid w:val="00C24B15"/>
    <w:rsid w:val="00C264F2"/>
    <w:rsid w:val="00C3274A"/>
    <w:rsid w:val="00C345FD"/>
    <w:rsid w:val="00C35034"/>
    <w:rsid w:val="00C37AAF"/>
    <w:rsid w:val="00C41E1D"/>
    <w:rsid w:val="00C454ED"/>
    <w:rsid w:val="00C4718F"/>
    <w:rsid w:val="00C642BB"/>
    <w:rsid w:val="00C72135"/>
    <w:rsid w:val="00C73FC3"/>
    <w:rsid w:val="00C805C2"/>
    <w:rsid w:val="00C94911"/>
    <w:rsid w:val="00CA207F"/>
    <w:rsid w:val="00CA3FD4"/>
    <w:rsid w:val="00CA5F14"/>
    <w:rsid w:val="00CB3501"/>
    <w:rsid w:val="00CB685D"/>
    <w:rsid w:val="00CB693F"/>
    <w:rsid w:val="00CE1861"/>
    <w:rsid w:val="00CE50A3"/>
    <w:rsid w:val="00CE5D3F"/>
    <w:rsid w:val="00CF25AC"/>
    <w:rsid w:val="00CF74C1"/>
    <w:rsid w:val="00CF7D4E"/>
    <w:rsid w:val="00D142F9"/>
    <w:rsid w:val="00D15EE8"/>
    <w:rsid w:val="00D16534"/>
    <w:rsid w:val="00D171C8"/>
    <w:rsid w:val="00D4458E"/>
    <w:rsid w:val="00D45A83"/>
    <w:rsid w:val="00D46F77"/>
    <w:rsid w:val="00D54AED"/>
    <w:rsid w:val="00D550C5"/>
    <w:rsid w:val="00D56FC8"/>
    <w:rsid w:val="00D753EF"/>
    <w:rsid w:val="00D75CFD"/>
    <w:rsid w:val="00D81548"/>
    <w:rsid w:val="00D8280F"/>
    <w:rsid w:val="00D93AA6"/>
    <w:rsid w:val="00D95479"/>
    <w:rsid w:val="00DA6C15"/>
    <w:rsid w:val="00E005D5"/>
    <w:rsid w:val="00E11F8E"/>
    <w:rsid w:val="00E63191"/>
    <w:rsid w:val="00E8143D"/>
    <w:rsid w:val="00E8459A"/>
    <w:rsid w:val="00EC42B5"/>
    <w:rsid w:val="00ED0590"/>
    <w:rsid w:val="00ED1711"/>
    <w:rsid w:val="00ED3559"/>
    <w:rsid w:val="00EF6913"/>
    <w:rsid w:val="00F02752"/>
    <w:rsid w:val="00F21222"/>
    <w:rsid w:val="00F303EB"/>
    <w:rsid w:val="00F31A79"/>
    <w:rsid w:val="00F4066E"/>
    <w:rsid w:val="00F46CF3"/>
    <w:rsid w:val="00F635D9"/>
    <w:rsid w:val="00F65C2F"/>
    <w:rsid w:val="00F7663E"/>
    <w:rsid w:val="00F86879"/>
    <w:rsid w:val="00F9767C"/>
    <w:rsid w:val="00FA7A23"/>
    <w:rsid w:val="00FB1DD9"/>
    <w:rsid w:val="00FC1756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0A4D9"/>
  <w15:docId w15:val="{FF20CBA0-81F2-42BE-8A60-E678F97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9C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480F66"/>
    <w:pPr>
      <w:spacing w:after="0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80F66"/>
    <w:rPr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0F6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0F6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0F66"/>
    <w:rPr>
      <w:vertAlign w:val="superscript"/>
    </w:rPr>
  </w:style>
  <w:style w:type="table" w:styleId="Tablaconcuadrcula">
    <w:name w:val="Table Grid"/>
    <w:basedOn w:val="Tabla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43339"/>
    <w:rPr>
      <w:b/>
      <w:color w:val="FFFFFF" w:themeColor="background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D91"/>
  </w:style>
  <w:style w:type="paragraph" w:styleId="Piedepgina">
    <w:name w:val="footer"/>
    <w:basedOn w:val="Normal"/>
    <w:link w:val="PiedepginaC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D91"/>
  </w:style>
  <w:style w:type="character" w:customStyle="1" w:styleId="Ttulo4Car">
    <w:name w:val="Título 4 Car"/>
    <w:basedOn w:val="Fuentedeprrafopredeter"/>
    <w:link w:val="Ttulo4"/>
    <w:uiPriority w:val="9"/>
    <w:rsid w:val="001C6DA8"/>
    <w:rPr>
      <w:i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C41EA"/>
    <w:rPr>
      <w:b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rsid w:val="00AC41EA"/>
    <w:rPr>
      <w:b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"/>
    <w:rsid w:val="00B11A9D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772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725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Ttulo8Car">
    <w:name w:val="Título 8 Car"/>
    <w:basedOn w:val="Fuentedeprrafopredeter"/>
    <w:link w:val="Ttulo8"/>
    <w:uiPriority w:val="9"/>
    <w:rsid w:val="008752AF"/>
    <w:rPr>
      <w:b/>
      <w:color w:val="FFFFFF" w:themeColor="background1"/>
    </w:rPr>
  </w:style>
  <w:style w:type="paragraph" w:styleId="TDC2">
    <w:name w:val="toc 2"/>
    <w:basedOn w:val="Normal"/>
    <w:next w:val="Normal"/>
    <w:autoRedefine/>
    <w:uiPriority w:val="39"/>
    <w:unhideWhenUsed/>
    <w:rsid w:val="00671A46"/>
    <w:pPr>
      <w:spacing w:after="100"/>
      <w:ind w:left="220"/>
    </w:pPr>
  </w:style>
  <w:style w:type="character" w:customStyle="1" w:styleId="Ttulo9Car">
    <w:name w:val="Título 9 Car"/>
    <w:basedOn w:val="Fuentedeprrafopredeter"/>
    <w:link w:val="Ttulo9"/>
    <w:uiPriority w:val="9"/>
    <w:rsid w:val="00B14E5B"/>
    <w:rPr>
      <w:b/>
      <w:i/>
      <w:color w:val="FFFFFF" w:themeColor="background1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72DB9"/>
    <w:rPr>
      <w:i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72DB9"/>
    <w:rPr>
      <w:i/>
    </w:rPr>
  </w:style>
  <w:style w:type="paragraph" w:styleId="Prrafodelista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Sinespaciado">
    <w:name w:val="No Spacing"/>
    <w:link w:val="SinespaciadoC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0E0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C3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meter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ck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jmeter.apache.org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docker.com/compos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Final-Project-Report-Template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IC-Final-Project-Report-Template-10673_WORD</Template>
  <TotalTime>95</TotalTime>
  <Pages>5</Pages>
  <Words>627</Words>
  <Characters>3451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benjamin andres ramirez espinoza</cp:lastModifiedBy>
  <cp:revision>74</cp:revision>
  <cp:lastPrinted>2019-01-22T01:48:00Z</cp:lastPrinted>
  <dcterms:created xsi:type="dcterms:W3CDTF">2022-02-09T00:50:00Z</dcterms:created>
  <dcterms:modified xsi:type="dcterms:W3CDTF">2024-11-28T16:55:00Z</dcterms:modified>
</cp:coreProperties>
</file>